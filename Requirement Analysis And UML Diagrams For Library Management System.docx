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684" w:rsidRDefault="00740684" w:rsidP="00740684">
      <w:pPr>
        <w:pStyle w:val="Title"/>
        <w:rPr>
          <w:sz w:val="44"/>
        </w:rPr>
      </w:pPr>
    </w:p>
    <w:p w:rsidR="00740684" w:rsidRDefault="00E23159" w:rsidP="00E23159">
      <w:pPr>
        <w:pStyle w:val="Title"/>
        <w:tabs>
          <w:tab w:val="left" w:pos="7680"/>
        </w:tabs>
        <w:jc w:val="left"/>
        <w:rPr>
          <w:sz w:val="44"/>
        </w:rPr>
      </w:pPr>
      <w:r>
        <w:rPr>
          <w:sz w:val="44"/>
        </w:rPr>
        <w:tab/>
      </w:r>
    </w:p>
    <w:p w:rsidR="00740684" w:rsidRDefault="00740684" w:rsidP="00E23159">
      <w:pPr>
        <w:pStyle w:val="Title"/>
        <w:rPr>
          <w:sz w:val="44"/>
        </w:rPr>
      </w:pPr>
    </w:p>
    <w:p w:rsidR="00740684" w:rsidRDefault="00740684" w:rsidP="00E23159">
      <w:pPr>
        <w:pStyle w:val="Title"/>
        <w:pBdr>
          <w:top w:val="single" w:sz="36" w:space="1" w:color="auto"/>
        </w:pBdr>
        <w:jc w:val="left"/>
        <w:rPr>
          <w:sz w:val="44"/>
        </w:rPr>
      </w:pPr>
    </w:p>
    <w:p w:rsidR="00740684" w:rsidRDefault="00740684" w:rsidP="00740684">
      <w:pPr>
        <w:pStyle w:val="Title"/>
        <w:rPr>
          <w:sz w:val="44"/>
        </w:rPr>
      </w:pPr>
    </w:p>
    <w:p w:rsidR="00347E2E" w:rsidRPr="00E23159" w:rsidRDefault="00347E2E" w:rsidP="00E23159">
      <w:pPr>
        <w:pStyle w:val="Title"/>
        <w:jc w:val="right"/>
        <w:rPr>
          <w:sz w:val="64"/>
          <w:szCs w:val="64"/>
        </w:rPr>
      </w:pPr>
      <w:r w:rsidRPr="00E23159">
        <w:rPr>
          <w:sz w:val="64"/>
          <w:szCs w:val="64"/>
        </w:rPr>
        <w:t>Library Management System</w:t>
      </w:r>
    </w:p>
    <w:p w:rsidR="00E23159" w:rsidRPr="00E23159" w:rsidRDefault="00E23159" w:rsidP="00E23159">
      <w:pPr>
        <w:jc w:val="right"/>
        <w:rPr>
          <w:sz w:val="64"/>
          <w:szCs w:val="64"/>
        </w:rPr>
      </w:pPr>
    </w:p>
    <w:p w:rsidR="00347E2E" w:rsidRPr="00E23159" w:rsidRDefault="00347E2E" w:rsidP="00E23159">
      <w:pPr>
        <w:pStyle w:val="Title"/>
        <w:jc w:val="right"/>
        <w:rPr>
          <w:sz w:val="64"/>
          <w:szCs w:val="64"/>
        </w:rPr>
      </w:pPr>
      <w:r w:rsidRPr="00E23159">
        <w:rPr>
          <w:sz w:val="64"/>
          <w:szCs w:val="64"/>
        </w:rPr>
        <w:t xml:space="preserve"> Requirements Analysis</w:t>
      </w:r>
    </w:p>
    <w:p w:rsidR="00347E2E" w:rsidRDefault="00347E2E" w:rsidP="00E23159">
      <w:pPr>
        <w:pStyle w:val="Title"/>
        <w:jc w:val="left"/>
      </w:pPr>
    </w:p>
    <w:p w:rsidR="00E23159" w:rsidRPr="00E23159" w:rsidRDefault="00E23159" w:rsidP="00E23159"/>
    <w:p w:rsidR="00347E2E" w:rsidRPr="00E23159" w:rsidRDefault="00347E2E" w:rsidP="00347E2E">
      <w:pPr>
        <w:pStyle w:val="ByLine"/>
        <w:rPr>
          <w:sz w:val="32"/>
          <w:szCs w:val="32"/>
        </w:rPr>
      </w:pPr>
      <w:r w:rsidRPr="00E23159">
        <w:rPr>
          <w:sz w:val="32"/>
          <w:szCs w:val="32"/>
        </w:rPr>
        <w:t>Prepared by</w:t>
      </w:r>
      <w:r w:rsidR="00E23159">
        <w:rPr>
          <w:sz w:val="32"/>
          <w:szCs w:val="32"/>
        </w:rPr>
        <w:t>,</w:t>
      </w:r>
      <w:r w:rsidRPr="00E23159">
        <w:rPr>
          <w:sz w:val="32"/>
          <w:szCs w:val="32"/>
        </w:rPr>
        <w:t xml:space="preserve"> </w:t>
      </w:r>
    </w:p>
    <w:p w:rsidR="00E23159" w:rsidRPr="00E23159" w:rsidRDefault="00E23159" w:rsidP="00E23159">
      <w:pPr>
        <w:pStyle w:val="ByLine"/>
        <w:spacing w:after="0"/>
        <w:rPr>
          <w:sz w:val="32"/>
          <w:szCs w:val="32"/>
        </w:rPr>
      </w:pPr>
      <w:r w:rsidRPr="00E23159">
        <w:rPr>
          <w:sz w:val="32"/>
          <w:szCs w:val="32"/>
        </w:rPr>
        <w:t>Mohsin Ali</w:t>
      </w:r>
    </w:p>
    <w:p w:rsidR="00E23159" w:rsidRPr="00E23159" w:rsidRDefault="00E23159" w:rsidP="00E23159">
      <w:pPr>
        <w:pStyle w:val="ByLine"/>
        <w:spacing w:after="0"/>
        <w:rPr>
          <w:sz w:val="32"/>
          <w:szCs w:val="32"/>
        </w:rPr>
      </w:pPr>
      <w:r w:rsidRPr="00E23159">
        <w:rPr>
          <w:sz w:val="32"/>
          <w:szCs w:val="32"/>
        </w:rPr>
        <w:t>Muhammad Amir</w:t>
      </w:r>
    </w:p>
    <w:p w:rsidR="00E23159" w:rsidRPr="00E23159" w:rsidRDefault="00E23159" w:rsidP="00E23159">
      <w:pPr>
        <w:pStyle w:val="ByLine"/>
        <w:spacing w:after="0"/>
        <w:rPr>
          <w:sz w:val="32"/>
          <w:szCs w:val="32"/>
        </w:rPr>
      </w:pPr>
      <w:r w:rsidRPr="00E23159">
        <w:rPr>
          <w:sz w:val="32"/>
          <w:szCs w:val="32"/>
        </w:rPr>
        <w:t xml:space="preserve">Muhammad </w:t>
      </w:r>
      <w:proofErr w:type="spellStart"/>
      <w:r w:rsidRPr="00E23159">
        <w:rPr>
          <w:sz w:val="32"/>
          <w:szCs w:val="32"/>
        </w:rPr>
        <w:t>Taneer</w:t>
      </w:r>
      <w:proofErr w:type="spellEnd"/>
      <w:r w:rsidRPr="00E23159">
        <w:rPr>
          <w:sz w:val="32"/>
          <w:szCs w:val="32"/>
        </w:rPr>
        <w:t xml:space="preserve"> Khan</w:t>
      </w:r>
    </w:p>
    <w:p w:rsidR="00E23159" w:rsidRPr="00E23159" w:rsidRDefault="00E23159" w:rsidP="00E23159">
      <w:pPr>
        <w:pStyle w:val="ByLine"/>
        <w:spacing w:after="0"/>
        <w:rPr>
          <w:sz w:val="32"/>
          <w:szCs w:val="32"/>
        </w:rPr>
      </w:pPr>
      <w:proofErr w:type="spellStart"/>
      <w:r w:rsidRPr="00E23159">
        <w:rPr>
          <w:sz w:val="32"/>
          <w:szCs w:val="32"/>
        </w:rPr>
        <w:t>Junaid</w:t>
      </w:r>
      <w:proofErr w:type="spellEnd"/>
      <w:r w:rsidRPr="00E23159">
        <w:rPr>
          <w:sz w:val="32"/>
          <w:szCs w:val="32"/>
        </w:rPr>
        <w:t xml:space="preserve"> Ali</w:t>
      </w:r>
    </w:p>
    <w:p w:rsidR="00E23159" w:rsidRDefault="00E23159" w:rsidP="00E23159">
      <w:pPr>
        <w:pStyle w:val="ByLine"/>
        <w:spacing w:after="0"/>
        <w:rPr>
          <w:sz w:val="32"/>
          <w:szCs w:val="32"/>
        </w:rPr>
      </w:pPr>
      <w:proofErr w:type="spellStart"/>
      <w:r w:rsidRPr="00E23159">
        <w:rPr>
          <w:sz w:val="32"/>
          <w:szCs w:val="32"/>
        </w:rPr>
        <w:t>Asad</w:t>
      </w:r>
      <w:proofErr w:type="spellEnd"/>
      <w:r w:rsidRPr="00E23159">
        <w:rPr>
          <w:sz w:val="32"/>
          <w:szCs w:val="32"/>
        </w:rPr>
        <w:t xml:space="preserve"> Ur </w:t>
      </w:r>
      <w:proofErr w:type="spellStart"/>
      <w:r w:rsidRPr="00E23159">
        <w:rPr>
          <w:sz w:val="32"/>
          <w:szCs w:val="32"/>
        </w:rPr>
        <w:t>Rehman</w:t>
      </w:r>
      <w:proofErr w:type="spellEnd"/>
    </w:p>
    <w:p w:rsidR="00E23159" w:rsidRPr="00E23159" w:rsidRDefault="00E23159" w:rsidP="00E23159">
      <w:pPr>
        <w:pStyle w:val="ByLine"/>
        <w:spacing w:after="0"/>
        <w:rPr>
          <w:sz w:val="32"/>
          <w:szCs w:val="32"/>
        </w:rPr>
      </w:pPr>
    </w:p>
    <w:p w:rsidR="00347E2E" w:rsidRPr="00E23159" w:rsidRDefault="00E23159" w:rsidP="00E23159">
      <w:pPr>
        <w:pStyle w:val="ByLine"/>
        <w:sectPr w:rsidR="00347E2E" w:rsidRPr="00E23159">
          <w:pgSz w:w="12240" w:h="15840" w:code="1"/>
          <w:pgMar w:top="1440" w:right="1440" w:bottom="1440" w:left="1440" w:header="720" w:footer="720" w:gutter="0"/>
          <w:pgNumType w:fmt="lowerRoman" w:start="1"/>
          <w:cols w:space="720"/>
        </w:sectPr>
      </w:pPr>
      <w:r>
        <w:t>Date Created: 5-9-2018</w:t>
      </w:r>
    </w:p>
    <w:p w:rsidR="00740684" w:rsidRDefault="00740684" w:rsidP="00E23159">
      <w:pPr>
        <w:pStyle w:val="R-DocHeader"/>
        <w:pBdr>
          <w:bottom w:val="none" w:sz="0" w:space="0" w:color="auto"/>
        </w:pBdr>
        <w:rPr>
          <w:b/>
          <w:sz w:val="40"/>
          <w:szCs w:val="40"/>
        </w:rPr>
      </w:pPr>
    </w:p>
    <w:p w:rsidR="00740684" w:rsidRDefault="00740684" w:rsidP="00740684">
      <w:pPr>
        <w:pStyle w:val="R-DocHeader"/>
        <w:pBdr>
          <w:bottom w:val="none" w:sz="0" w:space="0" w:color="auto"/>
        </w:pBdr>
        <w:rPr>
          <w:b/>
          <w:sz w:val="40"/>
          <w:szCs w:val="40"/>
        </w:rPr>
      </w:pPr>
    </w:p>
    <w:p w:rsidR="00740684" w:rsidRDefault="00740684" w:rsidP="00347E2E">
      <w:pPr>
        <w:pStyle w:val="R-SubHead1"/>
        <w:pBdr>
          <w:bottom w:val="none" w:sz="0" w:space="0" w:color="auto"/>
        </w:pBdr>
        <w:jc w:val="center"/>
      </w:pPr>
      <w:r>
        <w:t xml:space="preserve">Table </w:t>
      </w:r>
      <w:r w:rsidR="005F4D4C">
        <w:t>of</w:t>
      </w:r>
      <w:r>
        <w:t xml:space="preserve"> Contents</w:t>
      </w:r>
    </w:p>
    <w:p w:rsidR="00740684" w:rsidRDefault="00740684" w:rsidP="00740684">
      <w:pPr>
        <w:pStyle w:val="R-Normal"/>
      </w:pPr>
    </w:p>
    <w:p w:rsidR="00740684" w:rsidRPr="00E852F0" w:rsidRDefault="00740684" w:rsidP="00740684">
      <w:pPr>
        <w:pStyle w:val="TOC1"/>
        <w:tabs>
          <w:tab w:val="left" w:pos="432"/>
        </w:tabs>
        <w:rPr>
          <w:noProof/>
          <w:sz w:val="24"/>
          <w:szCs w:val="24"/>
        </w:rPr>
      </w:pPr>
      <w:r w:rsidRPr="00E852F0">
        <w:rPr>
          <w:sz w:val="24"/>
          <w:szCs w:val="24"/>
        </w:rPr>
        <w:fldChar w:fldCharType="begin"/>
      </w:r>
      <w:r w:rsidRPr="00E852F0">
        <w:rPr>
          <w:sz w:val="24"/>
          <w:szCs w:val="24"/>
        </w:rPr>
        <w:instrText xml:space="preserve"> TOC \o "1-2" </w:instrText>
      </w:r>
      <w:r w:rsidRPr="00E852F0">
        <w:rPr>
          <w:sz w:val="24"/>
          <w:szCs w:val="24"/>
        </w:rPr>
        <w:fldChar w:fldCharType="separate"/>
      </w:r>
      <w:r w:rsidRPr="00E852F0">
        <w:rPr>
          <w:noProof/>
          <w:sz w:val="24"/>
          <w:szCs w:val="24"/>
        </w:rPr>
        <w:t>1.</w:t>
      </w:r>
      <w:r w:rsidRPr="00E852F0">
        <w:rPr>
          <w:noProof/>
          <w:sz w:val="24"/>
          <w:szCs w:val="24"/>
        </w:rPr>
        <w:tab/>
        <w:t>Introduction</w:t>
      </w:r>
      <w:r w:rsidRPr="00E852F0">
        <w:rPr>
          <w:noProof/>
          <w:sz w:val="24"/>
          <w:szCs w:val="24"/>
        </w:rPr>
        <w:tab/>
      </w:r>
      <w:r w:rsidR="00E23159">
        <w:rPr>
          <w:noProof/>
          <w:sz w:val="24"/>
          <w:szCs w:val="24"/>
        </w:rPr>
        <w:t>3</w:t>
      </w:r>
    </w:p>
    <w:p w:rsidR="00740684" w:rsidRPr="00E852F0" w:rsidRDefault="00740684" w:rsidP="00740684">
      <w:pPr>
        <w:pStyle w:val="TOC2"/>
        <w:tabs>
          <w:tab w:val="left" w:pos="864"/>
        </w:tabs>
        <w:rPr>
          <w:noProof/>
          <w:sz w:val="24"/>
          <w:szCs w:val="24"/>
        </w:rPr>
      </w:pPr>
      <w:r w:rsidRPr="00E852F0">
        <w:rPr>
          <w:noProof/>
          <w:sz w:val="24"/>
          <w:szCs w:val="24"/>
        </w:rPr>
        <w:t>1.1</w:t>
      </w:r>
      <w:r w:rsidRPr="00E852F0">
        <w:rPr>
          <w:noProof/>
          <w:sz w:val="24"/>
          <w:szCs w:val="24"/>
        </w:rPr>
        <w:tab/>
        <w:t>Purpose</w:t>
      </w:r>
      <w:r w:rsidR="001155CF" w:rsidRPr="00E852F0">
        <w:rPr>
          <w:noProof/>
          <w:sz w:val="24"/>
          <w:szCs w:val="24"/>
        </w:rPr>
        <w:t xml:space="preserve"> Of This Document</w:t>
      </w:r>
      <w:r w:rsidRPr="00E852F0">
        <w:rPr>
          <w:noProof/>
          <w:sz w:val="24"/>
          <w:szCs w:val="24"/>
        </w:rPr>
        <w:tab/>
      </w:r>
      <w:r w:rsidR="00E23159">
        <w:rPr>
          <w:noProof/>
          <w:sz w:val="24"/>
          <w:szCs w:val="24"/>
        </w:rPr>
        <w:t>3</w:t>
      </w:r>
    </w:p>
    <w:p w:rsidR="00740684" w:rsidRPr="00E852F0" w:rsidRDefault="001155CF" w:rsidP="001155CF">
      <w:pPr>
        <w:pStyle w:val="TOC2"/>
        <w:tabs>
          <w:tab w:val="left" w:pos="864"/>
        </w:tabs>
        <w:rPr>
          <w:noProof/>
          <w:sz w:val="24"/>
          <w:szCs w:val="24"/>
        </w:rPr>
      </w:pPr>
      <w:r w:rsidRPr="00E852F0">
        <w:rPr>
          <w:noProof/>
          <w:sz w:val="24"/>
          <w:szCs w:val="24"/>
        </w:rPr>
        <w:t>1.2</w:t>
      </w:r>
      <w:r w:rsidRPr="00E852F0">
        <w:rPr>
          <w:noProof/>
          <w:sz w:val="24"/>
          <w:szCs w:val="24"/>
        </w:rPr>
        <w:tab/>
        <w:t>How To Use This Document</w:t>
      </w:r>
      <w:r w:rsidR="00740684" w:rsidRPr="00E852F0">
        <w:rPr>
          <w:noProof/>
          <w:sz w:val="24"/>
          <w:szCs w:val="24"/>
        </w:rPr>
        <w:tab/>
      </w:r>
      <w:r w:rsidR="00E23159">
        <w:rPr>
          <w:noProof/>
          <w:sz w:val="24"/>
          <w:szCs w:val="24"/>
        </w:rPr>
        <w:t>3</w:t>
      </w:r>
    </w:p>
    <w:p w:rsidR="00740684" w:rsidRPr="00E852F0" w:rsidRDefault="001155CF" w:rsidP="00740684">
      <w:pPr>
        <w:pStyle w:val="TOC2"/>
        <w:tabs>
          <w:tab w:val="left" w:pos="864"/>
        </w:tabs>
        <w:rPr>
          <w:noProof/>
          <w:sz w:val="24"/>
          <w:szCs w:val="24"/>
        </w:rPr>
      </w:pPr>
      <w:r w:rsidRPr="00E852F0">
        <w:rPr>
          <w:noProof/>
          <w:sz w:val="24"/>
          <w:szCs w:val="24"/>
        </w:rPr>
        <w:t>1.3</w:t>
      </w:r>
      <w:r w:rsidRPr="00E852F0">
        <w:rPr>
          <w:noProof/>
          <w:sz w:val="24"/>
          <w:szCs w:val="24"/>
        </w:rPr>
        <w:tab/>
        <w:t>Scope Of The Product</w:t>
      </w:r>
      <w:r w:rsidR="00740684" w:rsidRPr="00E852F0">
        <w:rPr>
          <w:noProof/>
          <w:sz w:val="24"/>
          <w:szCs w:val="24"/>
        </w:rPr>
        <w:tab/>
      </w:r>
      <w:r w:rsidR="00E23159">
        <w:rPr>
          <w:noProof/>
          <w:sz w:val="24"/>
          <w:szCs w:val="24"/>
        </w:rPr>
        <w:t>4</w:t>
      </w:r>
    </w:p>
    <w:p w:rsidR="00740684" w:rsidRPr="00E852F0" w:rsidRDefault="001155CF" w:rsidP="00740684">
      <w:pPr>
        <w:pStyle w:val="TOC2"/>
        <w:tabs>
          <w:tab w:val="left" w:pos="864"/>
        </w:tabs>
        <w:rPr>
          <w:noProof/>
          <w:sz w:val="24"/>
          <w:szCs w:val="24"/>
        </w:rPr>
      </w:pPr>
      <w:r w:rsidRPr="00E852F0">
        <w:rPr>
          <w:noProof/>
          <w:sz w:val="24"/>
          <w:szCs w:val="24"/>
        </w:rPr>
        <w:t>1.4</w:t>
      </w:r>
      <w:r w:rsidR="00740684" w:rsidRPr="00E852F0">
        <w:rPr>
          <w:noProof/>
          <w:sz w:val="24"/>
          <w:szCs w:val="24"/>
        </w:rPr>
        <w:tab/>
        <w:t>Overview</w:t>
      </w:r>
      <w:r w:rsidRPr="00E852F0">
        <w:rPr>
          <w:noProof/>
          <w:sz w:val="24"/>
          <w:szCs w:val="24"/>
        </w:rPr>
        <w:t xml:space="preserve"> Of The Requirements Document</w:t>
      </w:r>
      <w:r w:rsidR="00740684" w:rsidRPr="00E852F0">
        <w:rPr>
          <w:noProof/>
          <w:sz w:val="24"/>
          <w:szCs w:val="24"/>
        </w:rPr>
        <w:tab/>
      </w:r>
      <w:r w:rsidR="00E23159">
        <w:rPr>
          <w:noProof/>
          <w:sz w:val="24"/>
          <w:szCs w:val="24"/>
        </w:rPr>
        <w:t>4</w:t>
      </w:r>
    </w:p>
    <w:p w:rsidR="00740684" w:rsidRPr="00E852F0" w:rsidRDefault="001155CF" w:rsidP="00740684">
      <w:pPr>
        <w:pStyle w:val="TOC1"/>
        <w:tabs>
          <w:tab w:val="left" w:pos="432"/>
        </w:tabs>
        <w:rPr>
          <w:noProof/>
          <w:sz w:val="24"/>
          <w:szCs w:val="24"/>
        </w:rPr>
      </w:pPr>
      <w:r w:rsidRPr="00E852F0">
        <w:rPr>
          <w:noProof/>
          <w:sz w:val="24"/>
          <w:szCs w:val="24"/>
        </w:rPr>
        <w:t>2.</w:t>
      </w:r>
      <w:r w:rsidRPr="00E852F0">
        <w:rPr>
          <w:noProof/>
          <w:sz w:val="24"/>
          <w:szCs w:val="24"/>
        </w:rPr>
        <w:tab/>
        <w:t>General</w:t>
      </w:r>
      <w:r w:rsidR="00740684" w:rsidRPr="00E852F0">
        <w:rPr>
          <w:noProof/>
          <w:sz w:val="24"/>
          <w:szCs w:val="24"/>
        </w:rPr>
        <w:t xml:space="preserve"> Description</w:t>
      </w:r>
      <w:r w:rsidR="00740684" w:rsidRPr="00E852F0">
        <w:rPr>
          <w:noProof/>
          <w:sz w:val="24"/>
          <w:szCs w:val="24"/>
        </w:rPr>
        <w:tab/>
      </w:r>
      <w:r w:rsidR="00E23159">
        <w:rPr>
          <w:noProof/>
          <w:sz w:val="24"/>
          <w:szCs w:val="24"/>
        </w:rPr>
        <w:t>4</w:t>
      </w:r>
    </w:p>
    <w:p w:rsidR="00740684" w:rsidRPr="00E852F0" w:rsidRDefault="00740684" w:rsidP="00740684">
      <w:pPr>
        <w:pStyle w:val="TOC2"/>
        <w:tabs>
          <w:tab w:val="left" w:pos="864"/>
        </w:tabs>
        <w:rPr>
          <w:noProof/>
          <w:sz w:val="24"/>
          <w:szCs w:val="24"/>
        </w:rPr>
      </w:pPr>
      <w:r w:rsidRPr="00E852F0">
        <w:rPr>
          <w:noProof/>
          <w:sz w:val="24"/>
          <w:szCs w:val="24"/>
        </w:rPr>
        <w:t>2.1</w:t>
      </w:r>
      <w:r w:rsidRPr="00E852F0">
        <w:rPr>
          <w:noProof/>
          <w:sz w:val="24"/>
          <w:szCs w:val="24"/>
        </w:rPr>
        <w:tab/>
        <w:t>Product Perspective</w:t>
      </w:r>
      <w:r w:rsidRPr="00E852F0">
        <w:rPr>
          <w:noProof/>
          <w:sz w:val="24"/>
          <w:szCs w:val="24"/>
        </w:rPr>
        <w:tab/>
      </w:r>
      <w:r w:rsidR="00E23159">
        <w:rPr>
          <w:noProof/>
          <w:sz w:val="24"/>
          <w:szCs w:val="24"/>
        </w:rPr>
        <w:t>4</w:t>
      </w:r>
    </w:p>
    <w:p w:rsidR="00740684" w:rsidRPr="00E852F0" w:rsidRDefault="00740684" w:rsidP="00740684">
      <w:pPr>
        <w:pStyle w:val="TOC2"/>
        <w:tabs>
          <w:tab w:val="left" w:pos="864"/>
        </w:tabs>
        <w:rPr>
          <w:noProof/>
          <w:sz w:val="24"/>
          <w:szCs w:val="24"/>
        </w:rPr>
      </w:pPr>
      <w:r w:rsidRPr="00E852F0">
        <w:rPr>
          <w:noProof/>
          <w:sz w:val="24"/>
          <w:szCs w:val="24"/>
        </w:rPr>
        <w:t>2.2</w:t>
      </w:r>
      <w:r w:rsidRPr="00E852F0">
        <w:rPr>
          <w:noProof/>
          <w:sz w:val="24"/>
          <w:szCs w:val="24"/>
        </w:rPr>
        <w:tab/>
        <w:t>Product Functions</w:t>
      </w:r>
      <w:r w:rsidRPr="00E852F0">
        <w:rPr>
          <w:noProof/>
          <w:sz w:val="24"/>
          <w:szCs w:val="24"/>
        </w:rPr>
        <w:tab/>
      </w:r>
      <w:r w:rsidR="00E23159">
        <w:rPr>
          <w:noProof/>
          <w:sz w:val="24"/>
          <w:szCs w:val="24"/>
        </w:rPr>
        <w:t>5</w:t>
      </w:r>
    </w:p>
    <w:p w:rsidR="00740684" w:rsidRPr="00E852F0" w:rsidRDefault="00740684" w:rsidP="00740684">
      <w:pPr>
        <w:pStyle w:val="TOC2"/>
        <w:tabs>
          <w:tab w:val="left" w:pos="864"/>
        </w:tabs>
        <w:rPr>
          <w:noProof/>
          <w:sz w:val="24"/>
          <w:szCs w:val="24"/>
        </w:rPr>
      </w:pPr>
      <w:r w:rsidRPr="00E852F0">
        <w:rPr>
          <w:noProof/>
          <w:sz w:val="24"/>
          <w:szCs w:val="24"/>
        </w:rPr>
        <w:t>2.3</w:t>
      </w:r>
      <w:r w:rsidRPr="00E852F0">
        <w:rPr>
          <w:noProof/>
          <w:sz w:val="24"/>
          <w:szCs w:val="24"/>
        </w:rPr>
        <w:tab/>
        <w:t>User Characteristics</w:t>
      </w:r>
      <w:r w:rsidRPr="00E852F0">
        <w:rPr>
          <w:noProof/>
          <w:sz w:val="24"/>
          <w:szCs w:val="24"/>
        </w:rPr>
        <w:tab/>
      </w:r>
      <w:r w:rsidR="00E23159">
        <w:rPr>
          <w:noProof/>
          <w:sz w:val="24"/>
          <w:szCs w:val="24"/>
        </w:rPr>
        <w:t>5</w:t>
      </w:r>
    </w:p>
    <w:p w:rsidR="00740684" w:rsidRPr="00E852F0" w:rsidRDefault="00740684" w:rsidP="00740684">
      <w:pPr>
        <w:pStyle w:val="TOC2"/>
        <w:tabs>
          <w:tab w:val="left" w:pos="864"/>
        </w:tabs>
        <w:rPr>
          <w:noProof/>
          <w:sz w:val="24"/>
          <w:szCs w:val="24"/>
        </w:rPr>
      </w:pPr>
      <w:r w:rsidRPr="00E852F0">
        <w:rPr>
          <w:noProof/>
          <w:sz w:val="24"/>
          <w:szCs w:val="24"/>
        </w:rPr>
        <w:t>2.4</w:t>
      </w:r>
      <w:r w:rsidRPr="00E852F0">
        <w:rPr>
          <w:noProof/>
          <w:sz w:val="24"/>
          <w:szCs w:val="24"/>
        </w:rPr>
        <w:tab/>
      </w:r>
      <w:r w:rsidR="001155CF" w:rsidRPr="00E852F0">
        <w:rPr>
          <w:noProof/>
          <w:sz w:val="24"/>
          <w:szCs w:val="24"/>
        </w:rPr>
        <w:t xml:space="preserve">General </w:t>
      </w:r>
      <w:r w:rsidRPr="00E852F0">
        <w:rPr>
          <w:noProof/>
          <w:sz w:val="24"/>
          <w:szCs w:val="24"/>
        </w:rPr>
        <w:t>Constraints</w:t>
      </w:r>
      <w:r w:rsidRPr="00E852F0">
        <w:rPr>
          <w:noProof/>
          <w:sz w:val="24"/>
          <w:szCs w:val="24"/>
        </w:rPr>
        <w:tab/>
      </w:r>
      <w:r w:rsidR="00E23159">
        <w:rPr>
          <w:noProof/>
          <w:sz w:val="24"/>
          <w:szCs w:val="24"/>
        </w:rPr>
        <w:t>5</w:t>
      </w:r>
    </w:p>
    <w:p w:rsidR="00740684" w:rsidRPr="00E852F0" w:rsidRDefault="00740684" w:rsidP="001155CF">
      <w:pPr>
        <w:pStyle w:val="TOC2"/>
        <w:tabs>
          <w:tab w:val="left" w:pos="864"/>
        </w:tabs>
        <w:rPr>
          <w:noProof/>
          <w:sz w:val="24"/>
          <w:szCs w:val="24"/>
        </w:rPr>
      </w:pPr>
      <w:r w:rsidRPr="00E852F0">
        <w:rPr>
          <w:noProof/>
          <w:sz w:val="24"/>
          <w:szCs w:val="24"/>
        </w:rPr>
        <w:t>2.5</w:t>
      </w:r>
      <w:r w:rsidRPr="00E852F0">
        <w:rPr>
          <w:noProof/>
          <w:sz w:val="24"/>
          <w:szCs w:val="24"/>
        </w:rPr>
        <w:tab/>
        <w:t>Assumptions and dependencies</w:t>
      </w:r>
      <w:r w:rsidRPr="00E852F0">
        <w:rPr>
          <w:noProof/>
          <w:sz w:val="24"/>
          <w:szCs w:val="24"/>
        </w:rPr>
        <w:tab/>
      </w:r>
      <w:r w:rsidR="00E23159">
        <w:rPr>
          <w:noProof/>
          <w:sz w:val="24"/>
          <w:szCs w:val="24"/>
        </w:rPr>
        <w:t>5</w:t>
      </w:r>
    </w:p>
    <w:p w:rsidR="00740684" w:rsidRPr="00E852F0" w:rsidRDefault="00740684" w:rsidP="00740684">
      <w:pPr>
        <w:pStyle w:val="TOC1"/>
        <w:tabs>
          <w:tab w:val="left" w:pos="432"/>
        </w:tabs>
        <w:rPr>
          <w:noProof/>
          <w:sz w:val="24"/>
          <w:szCs w:val="24"/>
        </w:rPr>
      </w:pPr>
      <w:r w:rsidRPr="00E852F0">
        <w:rPr>
          <w:noProof/>
          <w:sz w:val="24"/>
          <w:szCs w:val="24"/>
        </w:rPr>
        <w:t>3.</w:t>
      </w:r>
      <w:r w:rsidRPr="00E852F0">
        <w:rPr>
          <w:noProof/>
          <w:sz w:val="24"/>
          <w:szCs w:val="24"/>
        </w:rPr>
        <w:tab/>
        <w:t>Specific Requirements</w:t>
      </w:r>
      <w:r w:rsidRPr="00E852F0">
        <w:rPr>
          <w:noProof/>
          <w:sz w:val="24"/>
          <w:szCs w:val="24"/>
        </w:rPr>
        <w:tab/>
      </w:r>
      <w:r w:rsidR="00E23159">
        <w:rPr>
          <w:noProof/>
          <w:sz w:val="24"/>
          <w:szCs w:val="24"/>
        </w:rPr>
        <w:t>6</w:t>
      </w:r>
    </w:p>
    <w:p w:rsidR="00740684" w:rsidRPr="00E852F0" w:rsidRDefault="001155CF" w:rsidP="00740684">
      <w:pPr>
        <w:pStyle w:val="TOC2"/>
        <w:tabs>
          <w:tab w:val="left" w:pos="864"/>
        </w:tabs>
        <w:rPr>
          <w:noProof/>
          <w:sz w:val="24"/>
          <w:szCs w:val="24"/>
        </w:rPr>
      </w:pPr>
      <w:r w:rsidRPr="00E852F0">
        <w:rPr>
          <w:noProof/>
          <w:sz w:val="24"/>
          <w:szCs w:val="24"/>
        </w:rPr>
        <w:t>3.1</w:t>
      </w:r>
      <w:r w:rsidRPr="00E852F0">
        <w:rPr>
          <w:noProof/>
          <w:sz w:val="24"/>
          <w:szCs w:val="24"/>
        </w:rPr>
        <w:tab/>
        <w:t>Functional Requirements</w:t>
      </w:r>
      <w:r w:rsidR="00740684" w:rsidRPr="00E852F0">
        <w:rPr>
          <w:noProof/>
          <w:sz w:val="24"/>
          <w:szCs w:val="24"/>
        </w:rPr>
        <w:tab/>
      </w:r>
      <w:r w:rsidR="00E23159">
        <w:rPr>
          <w:noProof/>
          <w:sz w:val="24"/>
          <w:szCs w:val="24"/>
        </w:rPr>
        <w:t>6</w:t>
      </w:r>
    </w:p>
    <w:p w:rsidR="00740684" w:rsidRPr="00E852F0" w:rsidRDefault="001155CF" w:rsidP="00740684">
      <w:pPr>
        <w:pStyle w:val="TOC2"/>
        <w:tabs>
          <w:tab w:val="left" w:pos="864"/>
        </w:tabs>
        <w:rPr>
          <w:noProof/>
          <w:sz w:val="24"/>
          <w:szCs w:val="24"/>
        </w:rPr>
      </w:pPr>
      <w:r w:rsidRPr="00E852F0">
        <w:rPr>
          <w:noProof/>
          <w:sz w:val="24"/>
          <w:szCs w:val="24"/>
        </w:rPr>
        <w:t>3.2</w:t>
      </w:r>
      <w:r w:rsidRPr="00E852F0">
        <w:rPr>
          <w:noProof/>
          <w:sz w:val="24"/>
          <w:szCs w:val="24"/>
        </w:rPr>
        <w:tab/>
        <w:t>Non-Functional Requirements</w:t>
      </w:r>
      <w:r w:rsidR="00740684" w:rsidRPr="00E852F0">
        <w:rPr>
          <w:noProof/>
          <w:sz w:val="24"/>
          <w:szCs w:val="24"/>
        </w:rPr>
        <w:tab/>
      </w:r>
      <w:r w:rsidR="00E23159">
        <w:rPr>
          <w:noProof/>
          <w:sz w:val="24"/>
          <w:szCs w:val="24"/>
        </w:rPr>
        <w:t>6</w:t>
      </w:r>
    </w:p>
    <w:p w:rsidR="00740684" w:rsidRPr="00E852F0" w:rsidRDefault="001155CF" w:rsidP="00C45A70">
      <w:pPr>
        <w:pStyle w:val="TOC2"/>
        <w:tabs>
          <w:tab w:val="left" w:pos="864"/>
        </w:tabs>
        <w:rPr>
          <w:noProof/>
          <w:sz w:val="24"/>
          <w:szCs w:val="24"/>
        </w:rPr>
      </w:pPr>
      <w:r w:rsidRPr="00E852F0">
        <w:rPr>
          <w:noProof/>
          <w:sz w:val="24"/>
          <w:szCs w:val="24"/>
        </w:rPr>
        <w:t>3.3</w:t>
      </w:r>
      <w:r w:rsidRPr="00E852F0">
        <w:rPr>
          <w:noProof/>
          <w:sz w:val="24"/>
          <w:szCs w:val="24"/>
        </w:rPr>
        <w:tab/>
        <w:t>Interface Requirements</w:t>
      </w:r>
      <w:r w:rsidR="00740684" w:rsidRPr="00E852F0">
        <w:rPr>
          <w:noProof/>
          <w:sz w:val="24"/>
          <w:szCs w:val="24"/>
        </w:rPr>
        <w:tab/>
      </w:r>
      <w:r w:rsidR="00E23159">
        <w:rPr>
          <w:noProof/>
          <w:sz w:val="24"/>
          <w:szCs w:val="24"/>
        </w:rPr>
        <w:t>7</w:t>
      </w:r>
    </w:p>
    <w:p w:rsidR="00740684" w:rsidRPr="00E852F0" w:rsidRDefault="0069437A" w:rsidP="0069437A">
      <w:pPr>
        <w:pStyle w:val="TOC2"/>
        <w:tabs>
          <w:tab w:val="left" w:pos="864"/>
        </w:tabs>
        <w:rPr>
          <w:noProof/>
          <w:sz w:val="24"/>
          <w:szCs w:val="24"/>
        </w:rPr>
      </w:pPr>
      <w:r w:rsidRPr="00E852F0">
        <w:rPr>
          <w:noProof/>
          <w:sz w:val="24"/>
          <w:szCs w:val="24"/>
        </w:rPr>
        <w:t>3.4</w:t>
      </w:r>
      <w:r w:rsidR="00740684" w:rsidRPr="00E852F0">
        <w:rPr>
          <w:noProof/>
          <w:sz w:val="24"/>
          <w:szCs w:val="24"/>
        </w:rPr>
        <w:tab/>
        <w:t>Licensing Requirements</w:t>
      </w:r>
      <w:r w:rsidR="00740684" w:rsidRPr="00E852F0">
        <w:rPr>
          <w:noProof/>
          <w:sz w:val="24"/>
          <w:szCs w:val="24"/>
        </w:rPr>
        <w:tab/>
      </w:r>
      <w:r w:rsidR="00E23159">
        <w:rPr>
          <w:noProof/>
          <w:sz w:val="24"/>
          <w:szCs w:val="24"/>
        </w:rPr>
        <w:t>11</w:t>
      </w:r>
    </w:p>
    <w:p w:rsidR="00740684" w:rsidRPr="00E852F0" w:rsidRDefault="00740684" w:rsidP="00740684">
      <w:pPr>
        <w:pStyle w:val="TOC1"/>
        <w:tabs>
          <w:tab w:val="left" w:pos="432"/>
        </w:tabs>
        <w:rPr>
          <w:noProof/>
          <w:sz w:val="24"/>
          <w:szCs w:val="24"/>
        </w:rPr>
      </w:pPr>
      <w:r w:rsidRPr="00E852F0">
        <w:rPr>
          <w:noProof/>
          <w:sz w:val="24"/>
          <w:szCs w:val="24"/>
        </w:rPr>
        <w:t>4.</w:t>
      </w:r>
      <w:r w:rsidR="0069437A" w:rsidRPr="00E852F0">
        <w:rPr>
          <w:noProof/>
          <w:sz w:val="24"/>
          <w:szCs w:val="24"/>
        </w:rPr>
        <w:tab/>
        <w:t>References</w:t>
      </w:r>
      <w:r w:rsidRPr="00E852F0">
        <w:rPr>
          <w:noProof/>
          <w:sz w:val="24"/>
          <w:szCs w:val="24"/>
        </w:rPr>
        <w:tab/>
      </w:r>
      <w:r w:rsidR="00E23159">
        <w:rPr>
          <w:noProof/>
          <w:sz w:val="24"/>
          <w:szCs w:val="24"/>
        </w:rPr>
        <w:t>11</w:t>
      </w:r>
    </w:p>
    <w:p w:rsidR="00740684" w:rsidRPr="00740684" w:rsidRDefault="00740684" w:rsidP="00740684">
      <w:pPr>
        <w:pStyle w:val="R-Normal"/>
      </w:pPr>
      <w:r w:rsidRPr="00E852F0">
        <w:rPr>
          <w:rFonts w:ascii="Times New Roman" w:hAnsi="Times New Roman" w:cs="Times New Roman"/>
          <w:sz w:val="24"/>
        </w:rPr>
        <w:fldChar w:fldCharType="end"/>
      </w:r>
    </w:p>
    <w:p w:rsidR="00740684" w:rsidRDefault="00740684" w:rsidP="00740684">
      <w:pPr>
        <w:pStyle w:val="R-DocHeader"/>
        <w:pBdr>
          <w:bottom w:val="none" w:sz="0" w:space="0" w:color="auto"/>
        </w:pBd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740684" w:rsidRDefault="00740684" w:rsidP="00740684">
      <w:pPr>
        <w:pStyle w:val="R-DocHeader"/>
        <w:pBdr>
          <w:bottom w:val="none" w:sz="0" w:space="0" w:color="auto"/>
        </w:pBdr>
        <w:jc w:val="center"/>
        <w:rPr>
          <w:b/>
          <w:sz w:val="40"/>
          <w:szCs w:val="40"/>
        </w:rPr>
      </w:pPr>
    </w:p>
    <w:p w:rsidR="0069437A" w:rsidRDefault="0069437A" w:rsidP="0069437A">
      <w:pPr>
        <w:pStyle w:val="R-Normal"/>
      </w:pPr>
    </w:p>
    <w:p w:rsidR="0069437A" w:rsidRDefault="0069437A" w:rsidP="0069437A">
      <w:pPr>
        <w:pStyle w:val="R-Normal"/>
      </w:pPr>
    </w:p>
    <w:p w:rsidR="0069437A" w:rsidRDefault="0069437A" w:rsidP="0069437A">
      <w:pPr>
        <w:pStyle w:val="R-Normal"/>
      </w:pPr>
    </w:p>
    <w:p w:rsidR="0069437A" w:rsidRPr="0069437A" w:rsidRDefault="0069437A" w:rsidP="0069437A">
      <w:pPr>
        <w:pStyle w:val="R-Normal"/>
      </w:pPr>
    </w:p>
    <w:p w:rsidR="00740684" w:rsidRDefault="00740684" w:rsidP="00740684">
      <w:pPr>
        <w:pStyle w:val="R-DocHeader"/>
        <w:pBdr>
          <w:bottom w:val="none" w:sz="0" w:space="0" w:color="auto"/>
        </w:pBdr>
        <w:rPr>
          <w:b/>
          <w:sz w:val="40"/>
          <w:szCs w:val="40"/>
        </w:rPr>
      </w:pPr>
    </w:p>
    <w:p w:rsidR="00014981" w:rsidRPr="002E176D" w:rsidRDefault="002E176D" w:rsidP="002E176D">
      <w:pPr>
        <w:pStyle w:val="R-DocHeader"/>
        <w:jc w:val="center"/>
        <w:rPr>
          <w:b/>
          <w:sz w:val="40"/>
          <w:szCs w:val="40"/>
        </w:rPr>
      </w:pPr>
      <w:r w:rsidRPr="002E176D">
        <w:rPr>
          <w:b/>
          <w:sz w:val="40"/>
          <w:szCs w:val="40"/>
        </w:rPr>
        <w:t>LIBRARY MANAGEMENT SYSTEM</w:t>
      </w:r>
    </w:p>
    <w:p w:rsidR="00014981" w:rsidRDefault="00014981">
      <w:pPr>
        <w:pStyle w:val="R-Normal"/>
      </w:pPr>
    </w:p>
    <w:p w:rsidR="00E23159" w:rsidRDefault="00E23159">
      <w:pPr>
        <w:pStyle w:val="R-Normal"/>
        <w:rPr>
          <w:rFonts w:ascii="Century" w:hAnsi="Century"/>
          <w:sz w:val="24"/>
        </w:rPr>
      </w:pPr>
    </w:p>
    <w:p w:rsidR="00E23159" w:rsidRDefault="00E23159">
      <w:pPr>
        <w:pStyle w:val="R-Normal"/>
      </w:pPr>
    </w:p>
    <w:p w:rsidR="00E852F0" w:rsidRDefault="00E852F0">
      <w:pPr>
        <w:pStyle w:val="R-Normal"/>
      </w:pPr>
    </w:p>
    <w:p w:rsidR="004E515E" w:rsidRPr="00E852F0" w:rsidRDefault="00FF46AE" w:rsidP="004E515E">
      <w:pPr>
        <w:pStyle w:val="R-SubHead1"/>
        <w:numPr>
          <w:ilvl w:val="0"/>
          <w:numId w:val="21"/>
        </w:numPr>
        <w:rPr>
          <w:sz w:val="28"/>
          <w:szCs w:val="28"/>
        </w:rPr>
      </w:pPr>
      <w:r w:rsidRPr="00E852F0">
        <w:rPr>
          <w:sz w:val="28"/>
          <w:szCs w:val="28"/>
        </w:rPr>
        <w:t>Introduction</w:t>
      </w:r>
    </w:p>
    <w:p w:rsidR="004E515E" w:rsidRPr="004E515E" w:rsidRDefault="004E515E" w:rsidP="004E515E">
      <w:pPr>
        <w:pStyle w:val="R-Normal"/>
      </w:pPr>
    </w:p>
    <w:p w:rsidR="00014981" w:rsidRPr="00E852F0" w:rsidRDefault="00FF46AE">
      <w:pPr>
        <w:pStyle w:val="R-SectionHeader"/>
        <w:rPr>
          <w:sz w:val="28"/>
          <w:szCs w:val="28"/>
        </w:rPr>
      </w:pPr>
      <w:r w:rsidRPr="00E852F0">
        <w:rPr>
          <w:sz w:val="28"/>
          <w:szCs w:val="28"/>
        </w:rPr>
        <w:t>1.1 Purpose of This Document</w:t>
      </w:r>
    </w:p>
    <w:p w:rsidR="002E176D" w:rsidRDefault="002E176D" w:rsidP="002E176D">
      <w:pPr>
        <w:autoSpaceDE w:val="0"/>
        <w:autoSpaceDN w:val="0"/>
        <w:adjustRightInd w:val="0"/>
      </w:pPr>
    </w:p>
    <w:p w:rsidR="002E176D" w:rsidRPr="00E852F0" w:rsidRDefault="002E176D" w:rsidP="002E176D">
      <w:pPr>
        <w:autoSpaceDE w:val="0"/>
        <w:autoSpaceDN w:val="0"/>
        <w:adjustRightInd w:val="0"/>
      </w:pPr>
      <w:r w:rsidRPr="00E852F0">
        <w:t xml:space="preserve">      This is the Software Requirements Specification (SRS) for the LMS</w:t>
      </w:r>
      <w:r w:rsidR="00F24203" w:rsidRPr="00E852F0">
        <w:t xml:space="preserve"> </w:t>
      </w:r>
      <w:r w:rsidRPr="00E852F0">
        <w:t>(Library</w:t>
      </w:r>
      <w:r w:rsidR="00F24203" w:rsidRPr="00E852F0">
        <w:t xml:space="preserve"> </w:t>
      </w:r>
      <w:r w:rsidRPr="00E852F0">
        <w:t>Management System). The purpose of this document is to convey</w:t>
      </w:r>
      <w:r w:rsidR="00F24203" w:rsidRPr="00E852F0">
        <w:t xml:space="preserve"> Information about the </w:t>
      </w:r>
      <w:r w:rsidRPr="00E852F0">
        <w:t>application's requirements, bot</w:t>
      </w:r>
      <w:r w:rsidR="00F24203" w:rsidRPr="00E852F0">
        <w:t xml:space="preserve">h functional and nonfunctional, </w:t>
      </w:r>
      <w:r w:rsidRPr="00E852F0">
        <w:t>to the reader. This document provides:</w:t>
      </w:r>
    </w:p>
    <w:p w:rsidR="002E176D" w:rsidRPr="00E852F0" w:rsidRDefault="002E176D" w:rsidP="002E176D">
      <w:pPr>
        <w:numPr>
          <w:ilvl w:val="0"/>
          <w:numId w:val="9"/>
        </w:numPr>
        <w:autoSpaceDE w:val="0"/>
        <w:autoSpaceDN w:val="0"/>
        <w:adjustRightInd w:val="0"/>
        <w:rPr>
          <w:b/>
          <w:bCs/>
        </w:rPr>
      </w:pPr>
      <w:r w:rsidRPr="00E852F0">
        <w:t>A description of the environment in which the application is expected to</w:t>
      </w:r>
      <w:r w:rsidR="00F24203" w:rsidRPr="00E852F0">
        <w:t xml:space="preserve"> </w:t>
      </w:r>
      <w:r w:rsidRPr="00E852F0">
        <w:t>operate.</w:t>
      </w:r>
    </w:p>
    <w:p w:rsidR="002E176D" w:rsidRPr="00E852F0" w:rsidRDefault="002E176D" w:rsidP="004162CE">
      <w:pPr>
        <w:numPr>
          <w:ilvl w:val="0"/>
          <w:numId w:val="9"/>
        </w:numPr>
        <w:autoSpaceDE w:val="0"/>
        <w:autoSpaceDN w:val="0"/>
        <w:adjustRightInd w:val="0"/>
      </w:pPr>
      <w:r w:rsidRPr="00E852F0">
        <w:t>A definition of the application's capabilities.</w:t>
      </w:r>
    </w:p>
    <w:p w:rsidR="002E176D" w:rsidRPr="00E852F0" w:rsidRDefault="002E176D" w:rsidP="00F24203">
      <w:pPr>
        <w:numPr>
          <w:ilvl w:val="0"/>
          <w:numId w:val="9"/>
        </w:numPr>
        <w:autoSpaceDE w:val="0"/>
        <w:autoSpaceDN w:val="0"/>
        <w:adjustRightInd w:val="0"/>
      </w:pPr>
      <w:r w:rsidRPr="00E852F0">
        <w:t>A specification of the application's functional and nonfunctional</w:t>
      </w:r>
      <w:r w:rsidR="00F24203" w:rsidRPr="00E852F0">
        <w:t xml:space="preserve"> </w:t>
      </w:r>
      <w:r w:rsidRPr="00E852F0">
        <w:t>requirements.</w:t>
      </w:r>
    </w:p>
    <w:p w:rsidR="002E176D" w:rsidRPr="00E852F0" w:rsidRDefault="002E176D" w:rsidP="002E176D">
      <w:pPr>
        <w:autoSpaceDE w:val="0"/>
        <w:autoSpaceDN w:val="0"/>
        <w:adjustRightInd w:val="0"/>
        <w:ind w:left="780"/>
      </w:pPr>
    </w:p>
    <w:p w:rsidR="002E176D" w:rsidRPr="00E852F0" w:rsidRDefault="002E176D" w:rsidP="002E176D">
      <w:pPr>
        <w:autoSpaceDE w:val="0"/>
        <w:autoSpaceDN w:val="0"/>
        <w:adjustRightInd w:val="0"/>
        <w:ind w:left="780"/>
      </w:pPr>
      <w:r w:rsidRPr="00E852F0">
        <w:t>The document is intended to serve several groups of audiences:</w:t>
      </w:r>
    </w:p>
    <w:p w:rsidR="002E176D" w:rsidRPr="00E852F0" w:rsidRDefault="002E176D" w:rsidP="002E176D">
      <w:pPr>
        <w:numPr>
          <w:ilvl w:val="0"/>
          <w:numId w:val="10"/>
        </w:numPr>
        <w:autoSpaceDE w:val="0"/>
        <w:autoSpaceDN w:val="0"/>
        <w:adjustRightInd w:val="0"/>
        <w:rPr>
          <w:b/>
          <w:bCs/>
        </w:rPr>
      </w:pPr>
      <w:r w:rsidRPr="00E852F0">
        <w:t xml:space="preserve">First, it is anticipated that the SRS will be used by the </w:t>
      </w:r>
      <w:r w:rsidRPr="00E852F0">
        <w:rPr>
          <w:b/>
          <w:bCs/>
        </w:rPr>
        <w:t>application</w:t>
      </w:r>
      <w:r w:rsidR="00F24203" w:rsidRPr="00E852F0">
        <w:rPr>
          <w:b/>
          <w:bCs/>
        </w:rPr>
        <w:t xml:space="preserve"> designers. </w:t>
      </w:r>
      <w:r w:rsidRPr="00E852F0">
        <w:t>Designers will use the information recorded here as the</w:t>
      </w:r>
      <w:r w:rsidR="00F24203" w:rsidRPr="00E852F0">
        <w:rPr>
          <w:b/>
          <w:bCs/>
        </w:rPr>
        <w:t xml:space="preserve"> </w:t>
      </w:r>
      <w:r w:rsidRPr="00E852F0">
        <w:t xml:space="preserve">basis for creating </w:t>
      </w:r>
      <w:r w:rsidR="00F24203" w:rsidRPr="00E852F0">
        <w:t xml:space="preserve">the </w:t>
      </w:r>
      <w:r w:rsidRPr="00E852F0">
        <w:t>application's design.</w:t>
      </w:r>
    </w:p>
    <w:p w:rsidR="002E176D" w:rsidRPr="00E852F0" w:rsidRDefault="002E176D" w:rsidP="002E176D">
      <w:pPr>
        <w:numPr>
          <w:ilvl w:val="0"/>
          <w:numId w:val="10"/>
        </w:numPr>
        <w:autoSpaceDE w:val="0"/>
        <w:autoSpaceDN w:val="0"/>
        <w:adjustRightInd w:val="0"/>
      </w:pPr>
      <w:r w:rsidRPr="00E852F0">
        <w:t xml:space="preserve">Second, the </w:t>
      </w:r>
      <w:r w:rsidRPr="00E852F0">
        <w:rPr>
          <w:b/>
          <w:bCs/>
        </w:rPr>
        <w:t xml:space="preserve">client </w:t>
      </w:r>
      <w:r w:rsidRPr="00E852F0">
        <w:t>for the project, the library manager in our case, is</w:t>
      </w:r>
      <w:r w:rsidR="00F24203" w:rsidRPr="00E852F0">
        <w:t xml:space="preserve"> </w:t>
      </w:r>
      <w:r w:rsidRPr="00E852F0">
        <w:t>expected to review this document. The SRS will serve to establish a</w:t>
      </w:r>
      <w:r w:rsidR="00F24203" w:rsidRPr="00E852F0">
        <w:t xml:space="preserve"> </w:t>
      </w:r>
      <w:r w:rsidRPr="00E852F0">
        <w:t>basis for agreeme</w:t>
      </w:r>
      <w:r w:rsidR="00F24203" w:rsidRPr="00E852F0">
        <w:t xml:space="preserve">nt </w:t>
      </w:r>
      <w:r w:rsidRPr="00E852F0">
        <w:t>between the client and development team about</w:t>
      </w:r>
      <w:r w:rsidR="00F24203" w:rsidRPr="00E852F0">
        <w:t xml:space="preserve"> t</w:t>
      </w:r>
      <w:r w:rsidRPr="00E852F0">
        <w:t>he functionality to be provided by the application.</w:t>
      </w:r>
    </w:p>
    <w:p w:rsidR="00014981" w:rsidRPr="00E852F0" w:rsidRDefault="002E176D" w:rsidP="002E176D">
      <w:pPr>
        <w:numPr>
          <w:ilvl w:val="0"/>
          <w:numId w:val="10"/>
        </w:numPr>
        <w:autoSpaceDE w:val="0"/>
        <w:autoSpaceDN w:val="0"/>
        <w:adjustRightInd w:val="0"/>
      </w:pPr>
      <w:r w:rsidRPr="00E852F0">
        <w:t xml:space="preserve">Third, the </w:t>
      </w:r>
      <w:r w:rsidRPr="00E852F0">
        <w:rPr>
          <w:b/>
          <w:bCs/>
        </w:rPr>
        <w:t xml:space="preserve">application maintainers </w:t>
      </w:r>
      <w:r w:rsidRPr="00E852F0">
        <w:t>will review the document to</w:t>
      </w:r>
      <w:r w:rsidR="00F24203" w:rsidRPr="00E852F0">
        <w:t xml:space="preserve"> </w:t>
      </w:r>
      <w:r w:rsidRPr="00E852F0">
        <w:t>clarity their understanding of what the application does.</w:t>
      </w:r>
    </w:p>
    <w:p w:rsidR="002E176D" w:rsidRDefault="002E176D">
      <w:pPr>
        <w:pStyle w:val="R-SectionHeader"/>
      </w:pPr>
    </w:p>
    <w:p w:rsidR="00014981" w:rsidRPr="00E852F0" w:rsidRDefault="00FF46AE" w:rsidP="004E515E">
      <w:pPr>
        <w:pStyle w:val="R-SectionHeader"/>
        <w:rPr>
          <w:sz w:val="28"/>
          <w:szCs w:val="28"/>
        </w:rPr>
      </w:pPr>
      <w:r w:rsidRPr="00E852F0">
        <w:rPr>
          <w:sz w:val="28"/>
          <w:szCs w:val="28"/>
        </w:rPr>
        <w:t>1.2 How to Use This Document</w:t>
      </w:r>
    </w:p>
    <w:p w:rsidR="00014981" w:rsidRDefault="00014981">
      <w:pPr>
        <w:pStyle w:val="R-Normal"/>
      </w:pPr>
    </w:p>
    <w:p w:rsidR="00014981" w:rsidRPr="00E852F0" w:rsidRDefault="00FF46AE">
      <w:pPr>
        <w:pStyle w:val="R-Normal"/>
        <w:rPr>
          <w:b/>
          <w:bCs/>
          <w:sz w:val="24"/>
        </w:rPr>
      </w:pPr>
      <w:r w:rsidRPr="00E852F0">
        <w:rPr>
          <w:b/>
          <w:bCs/>
          <w:sz w:val="24"/>
        </w:rPr>
        <w:t>Types of Reader</w:t>
      </w:r>
    </w:p>
    <w:p w:rsidR="00014981" w:rsidRDefault="00014981">
      <w:pPr>
        <w:pStyle w:val="R-Normal"/>
      </w:pPr>
    </w:p>
    <w:p w:rsidR="00014981"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Stakeholders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Developers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Designers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Testers</w:t>
      </w:r>
    </w:p>
    <w:p w:rsidR="004E515E" w:rsidRDefault="004E515E">
      <w:pPr>
        <w:pStyle w:val="R-Normal"/>
        <w:rPr>
          <w:b/>
          <w:bCs/>
        </w:rPr>
      </w:pPr>
    </w:p>
    <w:p w:rsidR="004E515E" w:rsidRDefault="004E515E">
      <w:pPr>
        <w:pStyle w:val="R-Normal"/>
        <w:rPr>
          <w:b/>
          <w:bCs/>
        </w:rPr>
      </w:pPr>
    </w:p>
    <w:p w:rsidR="000444C5" w:rsidRPr="00E852F0" w:rsidRDefault="00FF46AE">
      <w:pPr>
        <w:pStyle w:val="R-Normal"/>
        <w:rPr>
          <w:b/>
          <w:bCs/>
          <w:sz w:val="24"/>
        </w:rPr>
      </w:pPr>
      <w:r w:rsidRPr="00E852F0">
        <w:rPr>
          <w:b/>
          <w:bCs/>
          <w:sz w:val="24"/>
        </w:rPr>
        <w:t>Technical Background Required</w:t>
      </w:r>
    </w:p>
    <w:p w:rsidR="000444C5" w:rsidRDefault="000444C5">
      <w:pPr>
        <w:pStyle w:val="R-Normal"/>
        <w:rPr>
          <w:b/>
          <w:bCs/>
        </w:rPr>
      </w:pPr>
    </w:p>
    <w:p w:rsidR="00014981" w:rsidRPr="00E852F0" w:rsidRDefault="000444C5">
      <w:pPr>
        <w:pStyle w:val="R-Normal"/>
        <w:rPr>
          <w:rFonts w:ascii="Times New Roman" w:hAnsi="Times New Roman" w:cs="Times New Roman"/>
          <w:sz w:val="24"/>
        </w:rPr>
      </w:pPr>
      <w:r w:rsidRPr="00E852F0">
        <w:rPr>
          <w:rFonts w:ascii="Times New Roman" w:hAnsi="Times New Roman" w:cs="Times New Roman"/>
          <w:sz w:val="24"/>
        </w:rPr>
        <w:t xml:space="preserve">For software requirement analysis document there is no need of technical background. </w:t>
      </w:r>
    </w:p>
    <w:p w:rsidR="00014981" w:rsidRDefault="00014981">
      <w:pPr>
        <w:pStyle w:val="R-Normal"/>
      </w:pPr>
    </w:p>
    <w:p w:rsidR="00E23159" w:rsidRDefault="00E23159">
      <w:pPr>
        <w:pStyle w:val="R-Normal"/>
      </w:pPr>
    </w:p>
    <w:p w:rsidR="00014981" w:rsidRDefault="00014981">
      <w:pPr>
        <w:pStyle w:val="R-Normal"/>
      </w:pPr>
    </w:p>
    <w:p w:rsidR="000444C5" w:rsidRDefault="000444C5">
      <w:pPr>
        <w:pStyle w:val="R-Normal"/>
      </w:pPr>
    </w:p>
    <w:p w:rsidR="00014981" w:rsidRDefault="00FF46AE">
      <w:pPr>
        <w:pStyle w:val="R-SectionHeader"/>
        <w:rPr>
          <w:sz w:val="28"/>
          <w:szCs w:val="28"/>
        </w:rPr>
      </w:pPr>
      <w:r w:rsidRPr="00E852F0">
        <w:rPr>
          <w:sz w:val="28"/>
          <w:szCs w:val="28"/>
        </w:rPr>
        <w:lastRenderedPageBreak/>
        <w:t>1.3 Scope of the Product</w:t>
      </w:r>
    </w:p>
    <w:p w:rsidR="00E852F0" w:rsidRPr="00E852F0" w:rsidRDefault="00E852F0" w:rsidP="00E852F0">
      <w:pPr>
        <w:pStyle w:val="R-Normal"/>
      </w:pPr>
    </w:p>
    <w:p w:rsidR="002E176D" w:rsidRPr="00E852F0" w:rsidRDefault="002E176D" w:rsidP="002E176D">
      <w:pPr>
        <w:autoSpaceDE w:val="0"/>
        <w:autoSpaceDN w:val="0"/>
        <w:adjustRightInd w:val="0"/>
      </w:pPr>
      <w:r w:rsidRPr="00E852F0">
        <w:t xml:space="preserve">        The purpose of this software development project is to create a new</w:t>
      </w:r>
      <w:r w:rsidR="00C2260F" w:rsidRPr="00E852F0">
        <w:t xml:space="preserve"> </w:t>
      </w:r>
      <w:r w:rsidR="004162CE" w:rsidRPr="00E852F0">
        <w:t>application called: LMS SYSTEM</w:t>
      </w:r>
      <w:r w:rsidRPr="00E852F0">
        <w:t>. The Library Management System will</w:t>
      </w:r>
      <w:r w:rsidR="00C2260F" w:rsidRPr="00E852F0">
        <w:t xml:space="preserve"> </w:t>
      </w:r>
      <w:r w:rsidR="004162CE" w:rsidRPr="00E852F0">
        <w:t>be PC-based application, allowing library staff</w:t>
      </w:r>
      <w:r w:rsidRPr="00E852F0">
        <w:t xml:space="preserve"> to search for</w:t>
      </w:r>
      <w:r w:rsidR="00C2260F" w:rsidRPr="00E852F0">
        <w:t xml:space="preserve"> </w:t>
      </w:r>
      <w:r w:rsidR="004162CE" w:rsidRPr="00E852F0">
        <w:t>books</w:t>
      </w:r>
      <w:r w:rsidRPr="00E852F0">
        <w:t xml:space="preserve"> and library staff members to manage the book inventory and</w:t>
      </w:r>
      <w:r w:rsidR="00C2260F" w:rsidRPr="00E852F0">
        <w:t xml:space="preserve"> </w:t>
      </w:r>
      <w:r w:rsidRPr="00E852F0">
        <w:t>user database. The application will provide the following capabilities:</w:t>
      </w:r>
    </w:p>
    <w:p w:rsidR="002E176D" w:rsidRPr="00E852F0" w:rsidRDefault="002E176D" w:rsidP="002E176D">
      <w:pPr>
        <w:numPr>
          <w:ilvl w:val="0"/>
          <w:numId w:val="8"/>
        </w:numPr>
        <w:autoSpaceDE w:val="0"/>
        <w:autoSpaceDN w:val="0"/>
        <w:adjustRightInd w:val="0"/>
      </w:pPr>
      <w:r w:rsidRPr="00E852F0">
        <w:t>Library staff will be able to manage library user accounts including remove,</w:t>
      </w:r>
      <w:r w:rsidR="00C2260F" w:rsidRPr="00E852F0">
        <w:t xml:space="preserve"> </w:t>
      </w:r>
      <w:r w:rsidRPr="00E852F0">
        <w:t>change, and add.</w:t>
      </w:r>
    </w:p>
    <w:p w:rsidR="002E176D" w:rsidRPr="00E852F0" w:rsidRDefault="002E176D" w:rsidP="002E176D">
      <w:pPr>
        <w:numPr>
          <w:ilvl w:val="0"/>
          <w:numId w:val="8"/>
        </w:numPr>
        <w:autoSpaceDE w:val="0"/>
        <w:autoSpaceDN w:val="0"/>
        <w:adjustRightInd w:val="0"/>
      </w:pPr>
      <w:r w:rsidRPr="00E852F0">
        <w:t>Library staff will be able to manage the book inventory database including</w:t>
      </w:r>
      <w:r w:rsidR="00C2260F" w:rsidRPr="00E852F0">
        <w:t xml:space="preserve"> </w:t>
      </w:r>
      <w:r w:rsidRPr="00E852F0">
        <w:t>remove, change, and add.</w:t>
      </w:r>
    </w:p>
    <w:p w:rsidR="002E176D" w:rsidRDefault="002E176D" w:rsidP="002E176D">
      <w:pPr>
        <w:numPr>
          <w:ilvl w:val="0"/>
          <w:numId w:val="8"/>
        </w:numPr>
        <w:autoSpaceDE w:val="0"/>
        <w:autoSpaceDN w:val="0"/>
        <w:adjustRightInd w:val="0"/>
      </w:pPr>
      <w:r w:rsidRPr="00E852F0">
        <w:t xml:space="preserve">The application will provide search </w:t>
      </w:r>
      <w:r w:rsidR="00C2260F" w:rsidRPr="00E852F0">
        <w:t xml:space="preserve">function of books based </w:t>
      </w:r>
      <w:r w:rsidR="004162CE" w:rsidRPr="00E852F0">
        <w:t>Book name or category.</w:t>
      </w:r>
    </w:p>
    <w:p w:rsidR="00E852F0" w:rsidRPr="00E852F0" w:rsidRDefault="00E852F0" w:rsidP="00E852F0">
      <w:pPr>
        <w:autoSpaceDE w:val="0"/>
        <w:autoSpaceDN w:val="0"/>
        <w:adjustRightInd w:val="0"/>
      </w:pPr>
    </w:p>
    <w:p w:rsidR="002E176D" w:rsidRPr="00E852F0" w:rsidRDefault="004162CE" w:rsidP="002E176D">
      <w:pPr>
        <w:autoSpaceDE w:val="0"/>
        <w:autoSpaceDN w:val="0"/>
        <w:adjustRightInd w:val="0"/>
      </w:pPr>
      <w:r w:rsidRPr="00E852F0">
        <w:t xml:space="preserve">        </w:t>
      </w:r>
      <w:r w:rsidR="002E176D" w:rsidRPr="00E852F0">
        <w:t>The project's client has determined that this application will provide the</w:t>
      </w:r>
      <w:r w:rsidR="00C2260F" w:rsidRPr="00E852F0">
        <w:t xml:space="preserve"> following </w:t>
      </w:r>
      <w:r w:rsidR="002E176D" w:rsidRPr="00E852F0">
        <w:t>benefits:</w:t>
      </w:r>
    </w:p>
    <w:p w:rsidR="002E176D" w:rsidRPr="00E852F0" w:rsidRDefault="002E176D" w:rsidP="004162CE">
      <w:pPr>
        <w:numPr>
          <w:ilvl w:val="0"/>
          <w:numId w:val="8"/>
        </w:numPr>
        <w:autoSpaceDE w:val="0"/>
        <w:autoSpaceDN w:val="0"/>
        <w:adjustRightInd w:val="0"/>
      </w:pPr>
      <w:r w:rsidRPr="00E852F0">
        <w:t xml:space="preserve">Provide additional flexibility </w:t>
      </w:r>
      <w:r w:rsidR="004162CE" w:rsidRPr="00E852F0">
        <w:t>and convenience to the library staff</w:t>
      </w:r>
      <w:r w:rsidRPr="00E852F0">
        <w:t>.</w:t>
      </w:r>
    </w:p>
    <w:p w:rsidR="002E176D" w:rsidRPr="00E852F0" w:rsidRDefault="002E176D" w:rsidP="004162CE">
      <w:pPr>
        <w:numPr>
          <w:ilvl w:val="0"/>
          <w:numId w:val="8"/>
        </w:numPr>
        <w:autoSpaceDE w:val="0"/>
        <w:autoSpaceDN w:val="0"/>
        <w:adjustRightInd w:val="0"/>
      </w:pPr>
      <w:r w:rsidRPr="00E852F0">
        <w:t>Provide better reliability and security of the library information.</w:t>
      </w:r>
    </w:p>
    <w:p w:rsidR="002E176D" w:rsidRPr="00E852F0" w:rsidRDefault="002E176D" w:rsidP="004162CE">
      <w:pPr>
        <w:numPr>
          <w:ilvl w:val="0"/>
          <w:numId w:val="8"/>
        </w:numPr>
        <w:autoSpaceDE w:val="0"/>
        <w:autoSpaceDN w:val="0"/>
        <w:adjustRightInd w:val="0"/>
      </w:pPr>
      <w:r w:rsidRPr="00E852F0">
        <w:t>Provide a more productive environment for the library staff member.</w:t>
      </w:r>
    </w:p>
    <w:p w:rsidR="00014981" w:rsidRDefault="002E176D" w:rsidP="004162CE">
      <w:pPr>
        <w:numPr>
          <w:ilvl w:val="0"/>
          <w:numId w:val="8"/>
        </w:numPr>
        <w:autoSpaceDE w:val="0"/>
        <w:autoSpaceDN w:val="0"/>
        <w:adjustRightInd w:val="0"/>
      </w:pPr>
      <w:r w:rsidRPr="00E852F0">
        <w:t xml:space="preserve">Reduce the </w:t>
      </w:r>
      <w:r w:rsidR="004162CE" w:rsidRPr="00E852F0">
        <w:t>cost of the library operations.</w:t>
      </w:r>
    </w:p>
    <w:p w:rsidR="00E23159" w:rsidRPr="00E852F0" w:rsidRDefault="00E23159" w:rsidP="00E23159">
      <w:pPr>
        <w:autoSpaceDE w:val="0"/>
        <w:autoSpaceDN w:val="0"/>
        <w:adjustRightInd w:val="0"/>
      </w:pPr>
    </w:p>
    <w:p w:rsidR="001155CF" w:rsidRDefault="001155CF" w:rsidP="001155CF">
      <w:pPr>
        <w:pStyle w:val="R-SectionHeader"/>
        <w:rPr>
          <w:b w:val="0"/>
          <w:bCs w:val="0"/>
          <w:sz w:val="20"/>
        </w:rPr>
      </w:pPr>
    </w:p>
    <w:p w:rsidR="000444C5" w:rsidRDefault="001155CF" w:rsidP="001155CF">
      <w:pPr>
        <w:pStyle w:val="R-SectionHeader"/>
        <w:numPr>
          <w:ilvl w:val="1"/>
          <w:numId w:val="23"/>
        </w:numPr>
        <w:rPr>
          <w:sz w:val="28"/>
          <w:szCs w:val="28"/>
        </w:rPr>
      </w:pPr>
      <w:r w:rsidRPr="00E852F0">
        <w:rPr>
          <w:sz w:val="28"/>
          <w:szCs w:val="28"/>
        </w:rPr>
        <w:t xml:space="preserve"> </w:t>
      </w:r>
      <w:r w:rsidR="00FF46AE" w:rsidRPr="00E852F0">
        <w:rPr>
          <w:sz w:val="28"/>
          <w:szCs w:val="28"/>
        </w:rPr>
        <w:t>Overview of the Requirements Document</w:t>
      </w:r>
    </w:p>
    <w:p w:rsidR="00E852F0" w:rsidRPr="00E852F0" w:rsidRDefault="00E852F0" w:rsidP="00E852F0">
      <w:pPr>
        <w:pStyle w:val="R-Normal"/>
      </w:pPr>
    </w:p>
    <w:p w:rsidR="000444C5" w:rsidRPr="00E852F0" w:rsidRDefault="000444C5" w:rsidP="000444C5">
      <w:pPr>
        <w:pStyle w:val="BodyTextIndent2"/>
        <w:ind w:left="0"/>
        <w:rPr>
          <w:sz w:val="24"/>
          <w:szCs w:val="24"/>
        </w:rPr>
      </w:pPr>
      <w:r w:rsidRPr="00E852F0">
        <w:rPr>
          <w:sz w:val="24"/>
          <w:szCs w:val="24"/>
        </w:rPr>
        <w:t>The rest of the SRS examines the specifications of the Library Management System in detail. Section 2 of the SRS presents the general factors that affect the LMS and its requirements, such as user characteristics and general constraints. Section 3 outlines the detailed, specific functional requirement, non-functional requirement and other related requirements.</w:t>
      </w:r>
    </w:p>
    <w:p w:rsidR="000444C5" w:rsidRPr="000444C5" w:rsidRDefault="000444C5" w:rsidP="000444C5">
      <w:pPr>
        <w:pStyle w:val="R-Normal"/>
      </w:pPr>
    </w:p>
    <w:p w:rsidR="00014981" w:rsidRDefault="00014981">
      <w:pPr>
        <w:pStyle w:val="R-Normal"/>
      </w:pPr>
    </w:p>
    <w:p w:rsidR="00014981" w:rsidRDefault="00014981">
      <w:pPr>
        <w:pStyle w:val="R-Normal"/>
      </w:pPr>
    </w:p>
    <w:p w:rsidR="00AD0494" w:rsidRPr="00E852F0" w:rsidRDefault="001155CF" w:rsidP="001155CF">
      <w:pPr>
        <w:pStyle w:val="R-SubHead1"/>
        <w:rPr>
          <w:sz w:val="28"/>
          <w:szCs w:val="28"/>
        </w:rPr>
      </w:pPr>
      <w:r w:rsidRPr="00E852F0">
        <w:rPr>
          <w:sz w:val="28"/>
          <w:szCs w:val="28"/>
        </w:rPr>
        <w:t xml:space="preserve">2. </w:t>
      </w:r>
      <w:r w:rsidR="00FF46AE" w:rsidRPr="00E852F0">
        <w:rPr>
          <w:sz w:val="28"/>
          <w:szCs w:val="28"/>
        </w:rPr>
        <w:t>General Description</w:t>
      </w:r>
    </w:p>
    <w:p w:rsidR="00014981" w:rsidRDefault="00014981">
      <w:pPr>
        <w:pStyle w:val="R-Normal"/>
      </w:pPr>
    </w:p>
    <w:p w:rsidR="00014981" w:rsidRDefault="00014981">
      <w:pPr>
        <w:pStyle w:val="R-Normal"/>
      </w:pPr>
    </w:p>
    <w:p w:rsidR="00014981" w:rsidRPr="00E852F0" w:rsidRDefault="00FF46AE">
      <w:pPr>
        <w:pStyle w:val="R-SectionHeader"/>
        <w:rPr>
          <w:sz w:val="28"/>
          <w:szCs w:val="28"/>
        </w:rPr>
      </w:pPr>
      <w:r w:rsidRPr="00E852F0">
        <w:rPr>
          <w:sz w:val="28"/>
          <w:szCs w:val="28"/>
        </w:rPr>
        <w:t>2.1 Product Perspective</w:t>
      </w:r>
    </w:p>
    <w:p w:rsidR="00AD0494" w:rsidRPr="00AD0494" w:rsidRDefault="00AD0494" w:rsidP="00AD0494">
      <w:pPr>
        <w:pStyle w:val="R-Normal"/>
      </w:pPr>
    </w:p>
    <w:p w:rsidR="00540618" w:rsidRPr="00E852F0" w:rsidRDefault="00540618" w:rsidP="00F24203">
      <w:pPr>
        <w:pStyle w:val="R-Normal"/>
        <w:rPr>
          <w:rFonts w:ascii="Times New Roman" w:hAnsi="Times New Roman" w:cs="Times New Roman"/>
          <w:sz w:val="24"/>
        </w:rPr>
      </w:pPr>
      <w:r w:rsidRPr="00E852F0">
        <w:rPr>
          <w:rFonts w:ascii="Times New Roman" w:hAnsi="Times New Roman" w:cs="Times New Roman"/>
          <w:sz w:val="24"/>
        </w:rPr>
        <w:t>Library Management System is a Windows based application. LMS is used by library staff which is responsible to register a student and perform operations i.e. issue/search books, return books and many more. By LMS System the data of library is stored in database which can be manipulated by library manager and easy to access.</w:t>
      </w:r>
    </w:p>
    <w:p w:rsidR="00540618" w:rsidRDefault="00540618">
      <w:pPr>
        <w:pStyle w:val="R-SectionHeader"/>
      </w:pPr>
    </w:p>
    <w:p w:rsidR="00E852F0" w:rsidRDefault="00E852F0">
      <w:pPr>
        <w:pStyle w:val="R-SectionHeader"/>
        <w:rPr>
          <w:sz w:val="28"/>
          <w:szCs w:val="28"/>
        </w:rPr>
      </w:pPr>
    </w:p>
    <w:p w:rsidR="00E23159" w:rsidRDefault="00E23159" w:rsidP="00E23159">
      <w:pPr>
        <w:pStyle w:val="R-Normal"/>
      </w:pPr>
    </w:p>
    <w:p w:rsidR="00E23159" w:rsidRDefault="00E23159" w:rsidP="00E23159">
      <w:pPr>
        <w:pStyle w:val="R-Normal"/>
      </w:pPr>
    </w:p>
    <w:p w:rsidR="00E23159" w:rsidRDefault="00E23159" w:rsidP="00E23159">
      <w:pPr>
        <w:pStyle w:val="R-Normal"/>
      </w:pPr>
    </w:p>
    <w:p w:rsidR="00E23159" w:rsidRDefault="00E23159" w:rsidP="00E23159">
      <w:pPr>
        <w:pStyle w:val="R-Normal"/>
      </w:pPr>
    </w:p>
    <w:p w:rsidR="00E23159" w:rsidRDefault="00E23159">
      <w:pPr>
        <w:pStyle w:val="R-SectionHeader"/>
        <w:rPr>
          <w:b w:val="0"/>
          <w:bCs w:val="0"/>
          <w:sz w:val="20"/>
        </w:rPr>
      </w:pPr>
    </w:p>
    <w:p w:rsidR="00014981" w:rsidRPr="00E852F0" w:rsidRDefault="00FF46AE">
      <w:pPr>
        <w:pStyle w:val="R-SectionHeader"/>
        <w:rPr>
          <w:sz w:val="28"/>
          <w:szCs w:val="28"/>
        </w:rPr>
      </w:pPr>
      <w:r w:rsidRPr="00E852F0">
        <w:rPr>
          <w:sz w:val="28"/>
          <w:szCs w:val="28"/>
        </w:rPr>
        <w:lastRenderedPageBreak/>
        <w:t>2.2 Product Functions</w:t>
      </w:r>
    </w:p>
    <w:p w:rsidR="00AD0494" w:rsidRPr="00AD0494" w:rsidRDefault="00AD0494" w:rsidP="00AD0494">
      <w:pPr>
        <w:pStyle w:val="R-Normal"/>
      </w:pPr>
    </w:p>
    <w:p w:rsidR="00FD48FF" w:rsidRPr="00E852F0" w:rsidRDefault="00FD48FF" w:rsidP="00FD48FF">
      <w:pPr>
        <w:pStyle w:val="R-Normal"/>
        <w:rPr>
          <w:rFonts w:ascii="Times New Roman" w:hAnsi="Times New Roman" w:cs="Times New Roman"/>
          <w:sz w:val="24"/>
        </w:rPr>
      </w:pPr>
      <w:r w:rsidRPr="00E852F0">
        <w:rPr>
          <w:rFonts w:ascii="Times New Roman" w:hAnsi="Times New Roman" w:cs="Times New Roman"/>
          <w:sz w:val="24"/>
        </w:rPr>
        <w:t>Functionality of this is</w:t>
      </w:r>
    </w:p>
    <w:p w:rsidR="00FD48FF" w:rsidRPr="00E852F0" w:rsidRDefault="00FD48FF" w:rsidP="00FD48FF">
      <w:pPr>
        <w:pStyle w:val="R-Normal"/>
        <w:rPr>
          <w:b/>
          <w:sz w:val="24"/>
        </w:rPr>
      </w:pPr>
      <w:r w:rsidRPr="00E852F0">
        <w:rPr>
          <w:b/>
          <w:sz w:val="24"/>
        </w:rPr>
        <w:t>LIBRARIAN:</w:t>
      </w:r>
    </w:p>
    <w:p w:rsidR="00FD48FF" w:rsidRPr="00E852F0" w:rsidRDefault="00FD48FF" w:rsidP="00FD48FF">
      <w:pPr>
        <w:pStyle w:val="R-Normal"/>
        <w:numPr>
          <w:ilvl w:val="0"/>
          <w:numId w:val="17"/>
        </w:numPr>
        <w:rPr>
          <w:rFonts w:ascii="Times New Roman" w:hAnsi="Times New Roman" w:cs="Times New Roman"/>
          <w:sz w:val="24"/>
        </w:rPr>
      </w:pPr>
      <w:r w:rsidRPr="00E852F0">
        <w:rPr>
          <w:rFonts w:ascii="Times New Roman" w:hAnsi="Times New Roman" w:cs="Times New Roman"/>
          <w:sz w:val="24"/>
        </w:rPr>
        <w:t>A librarian can issue a book to the student.</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6"/>
          <w:color w:val="000000"/>
          <w:bdr w:val="none" w:sz="0" w:space="0" w:color="auto" w:frame="1"/>
        </w:rPr>
        <w:t>view </w:t>
      </w:r>
      <w:r w:rsidRPr="00E852F0">
        <w:rPr>
          <w:rStyle w:val="l8"/>
          <w:color w:val="000000"/>
          <w:bdr w:val="none" w:sz="0" w:space="0" w:color="auto" w:frame="1"/>
        </w:rPr>
        <w:t>the </w:t>
      </w:r>
      <w:r w:rsidRPr="00E852F0">
        <w:rPr>
          <w:rStyle w:val="l6"/>
          <w:color w:val="000000"/>
          <w:bdr w:val="none" w:sz="0" w:space="0" w:color="auto" w:frame="1"/>
        </w:rPr>
        <w:t>List of </w:t>
      </w:r>
      <w:r w:rsidRPr="00E852F0">
        <w:rPr>
          <w:rStyle w:val="l7"/>
          <w:color w:val="000000"/>
          <w:bdr w:val="none" w:sz="0" w:space="0" w:color="auto" w:frame="1"/>
        </w:rPr>
        <w:t>books </w:t>
      </w:r>
      <w:r w:rsidRPr="00E852F0">
        <w:rPr>
          <w:rStyle w:val="l6"/>
          <w:color w:val="000000"/>
          <w:bdr w:val="none" w:sz="0" w:space="0" w:color="auto" w:frame="1"/>
        </w:rPr>
        <w:t>available in </w:t>
      </w:r>
      <w:r w:rsidRPr="00E852F0">
        <w:rPr>
          <w:rStyle w:val="l7"/>
          <w:color w:val="000000"/>
          <w:bdr w:val="none" w:sz="0" w:space="0" w:color="auto" w:frame="1"/>
        </w:rPr>
        <w:t>each </w:t>
      </w:r>
      <w:r w:rsidRPr="00E852F0">
        <w:rPr>
          <w:rStyle w:val="l6"/>
          <w:color w:val="000000"/>
          <w:bdr w:val="none" w:sz="0" w:space="0" w:color="auto" w:frame="1"/>
        </w:rPr>
        <w:t>category.</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9"/>
          <w:color w:val="000000"/>
          <w:bdr w:val="none" w:sz="0" w:space="0" w:color="auto" w:frame="1"/>
        </w:rPr>
        <w:t>take </w:t>
      </w:r>
      <w:r w:rsidRPr="00E852F0">
        <w:rPr>
          <w:rStyle w:val="l10"/>
          <w:color w:val="000000"/>
          <w:bdr w:val="none" w:sz="0" w:space="0" w:color="auto" w:frame="1"/>
        </w:rPr>
        <w:t>the book </w:t>
      </w:r>
      <w:r w:rsidRPr="00E852F0">
        <w:rPr>
          <w:rStyle w:val="l8"/>
          <w:color w:val="000000"/>
          <w:bdr w:val="none" w:sz="0" w:space="0" w:color="auto" w:frame="1"/>
        </w:rPr>
        <w:t>returned </w:t>
      </w:r>
      <w:r w:rsidRPr="00E852F0">
        <w:rPr>
          <w:rStyle w:val="l9"/>
          <w:color w:val="000000"/>
          <w:bdr w:val="none" w:sz="0" w:space="0" w:color="auto" w:frame="1"/>
        </w:rPr>
        <w:t>from students.</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Add </w:t>
      </w:r>
      <w:r w:rsidRPr="00E852F0">
        <w:rPr>
          <w:rStyle w:val="l6"/>
          <w:color w:val="000000"/>
          <w:bdr w:val="none" w:sz="0" w:space="0" w:color="auto" w:frame="1"/>
        </w:rPr>
        <w:t>books and </w:t>
      </w:r>
      <w:r w:rsidRPr="00E852F0">
        <w:rPr>
          <w:rStyle w:val="l9"/>
          <w:color w:val="000000"/>
          <w:bdr w:val="none" w:sz="0" w:space="0" w:color="auto" w:frame="1"/>
        </w:rPr>
        <w:t>their </w:t>
      </w:r>
      <w:r w:rsidRPr="00E852F0">
        <w:rPr>
          <w:rStyle w:val="l6"/>
          <w:color w:val="000000"/>
          <w:bdr w:val="none" w:sz="0" w:space="0" w:color="auto" w:frame="1"/>
        </w:rPr>
        <w:t>information of the books to </w:t>
      </w:r>
      <w:r w:rsidRPr="00E852F0">
        <w:rPr>
          <w:rStyle w:val="l10"/>
          <w:color w:val="000000"/>
          <w:bdr w:val="none" w:sz="0" w:space="0" w:color="auto" w:frame="1"/>
        </w:rPr>
        <w:t>the </w:t>
      </w:r>
      <w:r w:rsidRPr="00E852F0">
        <w:rPr>
          <w:rStyle w:val="l6"/>
          <w:color w:val="000000"/>
          <w:bdr w:val="none" w:sz="0" w:space="0" w:color="auto" w:frame="1"/>
        </w:rPr>
        <w:t>database.</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Edit </w:t>
      </w:r>
      <w:r w:rsidRPr="00E852F0">
        <w:rPr>
          <w:rStyle w:val="l10"/>
          <w:color w:val="000000"/>
          <w:bdr w:val="none" w:sz="0" w:space="0" w:color="auto" w:frame="1"/>
        </w:rPr>
        <w:t>the information of the </w:t>
      </w:r>
      <w:r w:rsidRPr="00E852F0">
        <w:rPr>
          <w:rStyle w:val="l9"/>
          <w:color w:val="000000"/>
          <w:bdr w:val="none" w:sz="0" w:space="0" w:color="auto" w:frame="1"/>
        </w:rPr>
        <w:t>existing </w:t>
      </w:r>
      <w:r w:rsidRPr="00E852F0">
        <w:rPr>
          <w:rStyle w:val="l11"/>
          <w:color w:val="000000"/>
          <w:bdr w:val="none" w:sz="0" w:space="0" w:color="auto" w:frame="1"/>
        </w:rPr>
        <w:t>books.</w:t>
      </w:r>
    </w:p>
    <w:p w:rsidR="00014981" w:rsidRPr="00E852F0" w:rsidRDefault="00FD48FF" w:rsidP="00AD0494">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8"/>
          <w:color w:val="000000"/>
          <w:bdr w:val="none" w:sz="0" w:space="0" w:color="auto" w:frame="1"/>
        </w:rPr>
        <w:t>access all </w:t>
      </w:r>
      <w:r w:rsidRPr="00E852F0">
        <w:rPr>
          <w:rStyle w:val="l9"/>
          <w:color w:val="000000"/>
          <w:bdr w:val="none" w:sz="0" w:space="0" w:color="auto" w:frame="1"/>
        </w:rPr>
        <w:t>the </w:t>
      </w:r>
      <w:r w:rsidRPr="00E852F0">
        <w:rPr>
          <w:rStyle w:val="l7"/>
          <w:color w:val="000000"/>
          <w:bdr w:val="none" w:sz="0" w:space="0" w:color="auto" w:frame="1"/>
        </w:rPr>
        <w:t>accounts </w:t>
      </w:r>
      <w:r w:rsidRPr="00E852F0">
        <w:rPr>
          <w:rStyle w:val="l8"/>
          <w:color w:val="000000"/>
          <w:bdr w:val="none" w:sz="0" w:space="0" w:color="auto" w:frame="1"/>
        </w:rPr>
        <w:t>of </w:t>
      </w:r>
      <w:r w:rsidRPr="00E852F0">
        <w:rPr>
          <w:rStyle w:val="l9"/>
          <w:color w:val="000000"/>
          <w:bdr w:val="none" w:sz="0" w:space="0" w:color="auto" w:frame="1"/>
        </w:rPr>
        <w:t>the students.</w:t>
      </w:r>
    </w:p>
    <w:p w:rsidR="00014981" w:rsidRDefault="00014981">
      <w:pPr>
        <w:pStyle w:val="R-Normal"/>
      </w:pPr>
    </w:p>
    <w:p w:rsidR="00BE7B19" w:rsidRPr="00E852F0" w:rsidRDefault="00FF46AE" w:rsidP="00BE7B19">
      <w:pPr>
        <w:pStyle w:val="R-SectionHeader"/>
        <w:rPr>
          <w:sz w:val="28"/>
          <w:szCs w:val="28"/>
        </w:rPr>
      </w:pPr>
      <w:r w:rsidRPr="00E852F0">
        <w:rPr>
          <w:sz w:val="28"/>
          <w:szCs w:val="28"/>
        </w:rPr>
        <w:t>2.3 User Characteristics</w:t>
      </w:r>
      <w:r w:rsidR="00BE7B19" w:rsidRPr="00E852F0">
        <w:rPr>
          <w:sz w:val="28"/>
          <w:szCs w:val="28"/>
        </w:rPr>
        <w:t xml:space="preserve"> </w:t>
      </w:r>
    </w:p>
    <w:p w:rsidR="00AD0494" w:rsidRPr="00AD0494" w:rsidRDefault="00AD0494" w:rsidP="00AD0494">
      <w:pPr>
        <w:pStyle w:val="R-Normal"/>
      </w:pPr>
    </w:p>
    <w:p w:rsidR="00BE7B19" w:rsidRPr="00E852F0" w:rsidRDefault="00BE7B19" w:rsidP="00BE7B19">
      <w:pPr>
        <w:autoSpaceDE w:val="0"/>
        <w:autoSpaceDN w:val="0"/>
        <w:adjustRightInd w:val="0"/>
      </w:pPr>
      <w:r w:rsidRPr="00E852F0">
        <w:t xml:space="preserve">     The two types of user for the LMS System are:</w:t>
      </w:r>
    </w:p>
    <w:p w:rsidR="00F24203" w:rsidRPr="001428B2" w:rsidRDefault="00F24203" w:rsidP="00BE7B19">
      <w:pPr>
        <w:autoSpaceDE w:val="0"/>
        <w:autoSpaceDN w:val="0"/>
        <w:adjustRightInd w:val="0"/>
      </w:pPr>
    </w:p>
    <w:p w:rsidR="00BE7B19" w:rsidRPr="00E852F0" w:rsidRDefault="00BE7B19" w:rsidP="00BE7B19">
      <w:pPr>
        <w:pStyle w:val="ListParagraph"/>
        <w:numPr>
          <w:ilvl w:val="0"/>
          <w:numId w:val="12"/>
        </w:numPr>
        <w:autoSpaceDE w:val="0"/>
        <w:autoSpaceDN w:val="0"/>
        <w:adjustRightInd w:val="0"/>
        <w:rPr>
          <w:rFonts w:ascii="Arial" w:hAnsi="Arial" w:cs="Arial"/>
          <w:b/>
        </w:rPr>
      </w:pPr>
      <w:r w:rsidRPr="00E852F0">
        <w:rPr>
          <w:rFonts w:ascii="Arial" w:hAnsi="Arial" w:cs="Arial"/>
          <w:b/>
        </w:rPr>
        <w:t>Library Manager:</w:t>
      </w:r>
    </w:p>
    <w:p w:rsidR="00BE7B19" w:rsidRPr="00E852F0" w:rsidRDefault="00BE7B19" w:rsidP="00BE7B19">
      <w:pPr>
        <w:pStyle w:val="ListParagraph"/>
        <w:numPr>
          <w:ilvl w:val="0"/>
          <w:numId w:val="13"/>
        </w:numPr>
        <w:autoSpaceDE w:val="0"/>
        <w:autoSpaceDN w:val="0"/>
        <w:adjustRightInd w:val="0"/>
      </w:pPr>
      <w:r w:rsidRPr="00E852F0">
        <w:t>Good understanding to library operation</w:t>
      </w:r>
    </w:p>
    <w:p w:rsidR="00BE7B19" w:rsidRPr="00E852F0" w:rsidRDefault="00BE7B19" w:rsidP="00BE7B19">
      <w:pPr>
        <w:pStyle w:val="ListParagraph"/>
        <w:numPr>
          <w:ilvl w:val="0"/>
          <w:numId w:val="13"/>
        </w:numPr>
        <w:autoSpaceDE w:val="0"/>
        <w:autoSpaceDN w:val="0"/>
        <w:adjustRightInd w:val="0"/>
      </w:pPr>
      <w:r w:rsidRPr="00E852F0">
        <w:t>Responsible for library operation as a whole.</w:t>
      </w:r>
    </w:p>
    <w:p w:rsidR="00BE7B19" w:rsidRPr="00E852F0" w:rsidRDefault="00BE7B19" w:rsidP="00BE7B19">
      <w:pPr>
        <w:pStyle w:val="ListParagraph"/>
        <w:numPr>
          <w:ilvl w:val="0"/>
          <w:numId w:val="13"/>
        </w:numPr>
        <w:autoSpaceDE w:val="0"/>
        <w:autoSpaceDN w:val="0"/>
        <w:adjustRightInd w:val="0"/>
      </w:pPr>
      <w:r w:rsidRPr="00E852F0">
        <w:t>Responsible for library staff managing</w:t>
      </w:r>
    </w:p>
    <w:p w:rsidR="00F24203" w:rsidRPr="00E852F0" w:rsidRDefault="00F24203" w:rsidP="00F24203">
      <w:pPr>
        <w:pStyle w:val="R-Normal"/>
        <w:rPr>
          <w:rFonts w:ascii="Times New Roman" w:hAnsi="Times New Roman" w:cs="Times New Roman"/>
          <w:sz w:val="24"/>
        </w:rPr>
      </w:pPr>
    </w:p>
    <w:p w:rsidR="00BE7B19" w:rsidRPr="00E852F0" w:rsidRDefault="00BE7B19" w:rsidP="00BE7B19">
      <w:pPr>
        <w:pStyle w:val="R-Normal"/>
        <w:numPr>
          <w:ilvl w:val="0"/>
          <w:numId w:val="12"/>
        </w:numPr>
        <w:rPr>
          <w:b/>
          <w:sz w:val="24"/>
        </w:rPr>
      </w:pPr>
      <w:r w:rsidRPr="00E852F0">
        <w:rPr>
          <w:b/>
          <w:sz w:val="24"/>
        </w:rPr>
        <w:t>Librarian:</w:t>
      </w:r>
    </w:p>
    <w:p w:rsidR="00BE7B19" w:rsidRPr="00E852F0" w:rsidRDefault="00BE7B19" w:rsidP="00BE7B19">
      <w:pPr>
        <w:pStyle w:val="ListParagraph"/>
        <w:numPr>
          <w:ilvl w:val="0"/>
          <w:numId w:val="15"/>
        </w:numPr>
        <w:autoSpaceDE w:val="0"/>
        <w:autoSpaceDN w:val="0"/>
        <w:adjustRightInd w:val="0"/>
      </w:pPr>
      <w:r w:rsidRPr="00E852F0">
        <w:t>Good understanding to library operation</w:t>
      </w:r>
    </w:p>
    <w:p w:rsidR="00BE7B19" w:rsidRPr="00E852F0" w:rsidRDefault="00BE7B19" w:rsidP="00BE7B19">
      <w:pPr>
        <w:pStyle w:val="ListParagraph"/>
        <w:numPr>
          <w:ilvl w:val="0"/>
          <w:numId w:val="15"/>
        </w:numPr>
        <w:autoSpaceDE w:val="0"/>
        <w:autoSpaceDN w:val="0"/>
        <w:adjustRightInd w:val="0"/>
      </w:pPr>
      <w:r w:rsidRPr="00E852F0">
        <w:t>Responsible for library operation.</w:t>
      </w:r>
    </w:p>
    <w:p w:rsidR="00014981" w:rsidRDefault="00014981">
      <w:pPr>
        <w:pStyle w:val="R-Normal"/>
      </w:pPr>
    </w:p>
    <w:p w:rsidR="00014981" w:rsidRDefault="00014981">
      <w:pPr>
        <w:pStyle w:val="R-Normal"/>
      </w:pPr>
    </w:p>
    <w:p w:rsidR="00014981" w:rsidRPr="00E852F0" w:rsidRDefault="00FF46AE">
      <w:pPr>
        <w:pStyle w:val="R-SectionHeader"/>
        <w:rPr>
          <w:sz w:val="28"/>
          <w:szCs w:val="28"/>
        </w:rPr>
      </w:pPr>
      <w:r w:rsidRPr="00E852F0">
        <w:rPr>
          <w:sz w:val="28"/>
          <w:szCs w:val="28"/>
        </w:rPr>
        <w:t>2.4 General Constraints</w:t>
      </w:r>
    </w:p>
    <w:p w:rsidR="00AD0494" w:rsidRPr="00E852F0" w:rsidRDefault="00AD0494" w:rsidP="00AD0494">
      <w:pPr>
        <w:pStyle w:val="R-Normal"/>
        <w:rPr>
          <w:rFonts w:ascii="Times New Roman" w:hAnsi="Times New Roman" w:cs="Times New Roman"/>
          <w:sz w:val="24"/>
        </w:rPr>
      </w:pPr>
    </w:p>
    <w:p w:rsidR="00014981" w:rsidRPr="00E852F0" w:rsidRDefault="001428B2" w:rsidP="001428B2">
      <w:pPr>
        <w:autoSpaceDE w:val="0"/>
        <w:autoSpaceDN w:val="0"/>
        <w:adjustRightInd w:val="0"/>
      </w:pPr>
      <w:r w:rsidRPr="00E852F0">
        <w:t xml:space="preserve">     LMS System can potentially have more users. So, it is unrealistic to provide training for everyone. Therefore, the system should be designed for easy to use and appropriate error messages for invalid user inputs.</w:t>
      </w:r>
    </w:p>
    <w:p w:rsidR="00014981" w:rsidRDefault="00014981">
      <w:pPr>
        <w:pStyle w:val="R-Normal"/>
      </w:pPr>
    </w:p>
    <w:p w:rsidR="00E852F0" w:rsidRDefault="00E852F0">
      <w:pPr>
        <w:pStyle w:val="R-Normal"/>
      </w:pPr>
    </w:p>
    <w:p w:rsidR="00014981" w:rsidRPr="00E852F0" w:rsidRDefault="00FF46AE">
      <w:pPr>
        <w:pStyle w:val="R-SectionHeader"/>
        <w:rPr>
          <w:sz w:val="28"/>
          <w:szCs w:val="28"/>
        </w:rPr>
      </w:pPr>
      <w:r w:rsidRPr="00E852F0">
        <w:rPr>
          <w:sz w:val="28"/>
          <w:szCs w:val="28"/>
        </w:rPr>
        <w:t>2.5 Assumptions and Dependencies</w:t>
      </w:r>
    </w:p>
    <w:p w:rsidR="00AD0494" w:rsidRPr="00E852F0" w:rsidRDefault="00AD0494" w:rsidP="00AD0494">
      <w:pPr>
        <w:pStyle w:val="R-Normal"/>
        <w:rPr>
          <w:b/>
          <w:sz w:val="28"/>
          <w:szCs w:val="28"/>
        </w:rPr>
      </w:pPr>
    </w:p>
    <w:p w:rsidR="00FD48FF" w:rsidRPr="00E852F0" w:rsidRDefault="00FD48FF" w:rsidP="00FD48FF">
      <w:pPr>
        <w:pStyle w:val="R-Normal"/>
        <w:rPr>
          <w:rFonts w:ascii="Times New Roman" w:hAnsi="Times New Roman" w:cs="Times New Roman"/>
          <w:sz w:val="24"/>
        </w:rPr>
      </w:pPr>
      <w:r w:rsidRPr="00E852F0">
        <w:rPr>
          <w:rFonts w:ascii="Times New Roman" w:hAnsi="Times New Roman" w:cs="Times New Roman"/>
          <w:sz w:val="24"/>
        </w:rPr>
        <w:t xml:space="preserve">       The Product need following third party products:</w:t>
      </w:r>
    </w:p>
    <w:p w:rsidR="00FD48FF" w:rsidRPr="00E852F0" w:rsidRDefault="00FD48FF" w:rsidP="00FD48FF">
      <w:pPr>
        <w:pStyle w:val="R-Normal"/>
        <w:numPr>
          <w:ilvl w:val="0"/>
          <w:numId w:val="18"/>
        </w:numPr>
        <w:rPr>
          <w:rFonts w:ascii="Times New Roman" w:hAnsi="Times New Roman" w:cs="Times New Roman"/>
          <w:sz w:val="24"/>
        </w:rPr>
      </w:pPr>
      <w:r w:rsidRPr="00E852F0">
        <w:rPr>
          <w:rFonts w:ascii="Times New Roman" w:hAnsi="Times New Roman" w:cs="Times New Roman"/>
          <w:sz w:val="24"/>
        </w:rPr>
        <w:t>Microsoft Visual Studio to develop product.</w:t>
      </w:r>
    </w:p>
    <w:p w:rsidR="00FD48FF" w:rsidRPr="00E852F0" w:rsidRDefault="00FD48FF" w:rsidP="00FD48FF">
      <w:pPr>
        <w:pStyle w:val="R-Normal"/>
        <w:numPr>
          <w:ilvl w:val="0"/>
          <w:numId w:val="18"/>
        </w:numPr>
        <w:rPr>
          <w:rFonts w:ascii="Times New Roman" w:hAnsi="Times New Roman" w:cs="Times New Roman"/>
          <w:sz w:val="24"/>
        </w:rPr>
      </w:pPr>
      <w:r w:rsidRPr="00E852F0">
        <w:rPr>
          <w:rFonts w:ascii="Times New Roman" w:hAnsi="Times New Roman" w:cs="Times New Roman"/>
          <w:sz w:val="24"/>
        </w:rPr>
        <w:t>Microsoft Access to store the database.</w:t>
      </w:r>
    </w:p>
    <w:p w:rsidR="00FD48FF" w:rsidRPr="00E852F0" w:rsidRDefault="00FD48FF" w:rsidP="00FD48FF">
      <w:pPr>
        <w:pStyle w:val="R-Normal"/>
        <w:ind w:left="720"/>
        <w:rPr>
          <w:rFonts w:ascii="Times New Roman" w:hAnsi="Times New Roman" w:cs="Times New Roman"/>
          <w:sz w:val="24"/>
        </w:rPr>
      </w:pPr>
    </w:p>
    <w:p w:rsidR="001428B2" w:rsidRPr="00E852F0" w:rsidRDefault="001428B2" w:rsidP="001428B2">
      <w:pPr>
        <w:autoSpaceDE w:val="0"/>
        <w:autoSpaceDN w:val="0"/>
        <w:adjustRightInd w:val="0"/>
      </w:pPr>
      <w:r w:rsidRPr="00E852F0">
        <w:t xml:space="preserve">      Users have basic understanding to PC and Windows and internet.</w:t>
      </w:r>
    </w:p>
    <w:p w:rsidR="001428B2" w:rsidRPr="00E852F0" w:rsidRDefault="001428B2" w:rsidP="001428B2">
      <w:pPr>
        <w:autoSpaceDE w:val="0"/>
        <w:autoSpaceDN w:val="0"/>
        <w:adjustRightInd w:val="0"/>
      </w:pPr>
      <w:r w:rsidRPr="00E852F0">
        <w:t>There is a method to convert all book records and library user records from the existing system into the LMS System.</w:t>
      </w:r>
    </w:p>
    <w:p w:rsidR="00014981" w:rsidRDefault="00014981">
      <w:pPr>
        <w:pStyle w:val="R-Normal"/>
      </w:pPr>
    </w:p>
    <w:p w:rsidR="00014981" w:rsidRDefault="00014981">
      <w:pPr>
        <w:pStyle w:val="R-Normal"/>
      </w:pPr>
    </w:p>
    <w:p w:rsidR="00E852F0" w:rsidRDefault="00E852F0">
      <w:pPr>
        <w:pStyle w:val="R-Normal"/>
      </w:pPr>
    </w:p>
    <w:p w:rsidR="00E852F0" w:rsidRDefault="00E852F0">
      <w:pPr>
        <w:pStyle w:val="R-Normal"/>
      </w:pPr>
    </w:p>
    <w:p w:rsidR="00E852F0" w:rsidRDefault="00E852F0">
      <w:pPr>
        <w:pStyle w:val="R-Normal"/>
      </w:pPr>
    </w:p>
    <w:p w:rsidR="00E852F0" w:rsidRDefault="00E852F0">
      <w:pPr>
        <w:pStyle w:val="R-Normal"/>
      </w:pPr>
      <w:r>
        <w:t xml:space="preserve"> </w:t>
      </w:r>
    </w:p>
    <w:p w:rsidR="00014981" w:rsidRPr="00E852F0" w:rsidRDefault="00FF46AE">
      <w:pPr>
        <w:pStyle w:val="R-SubHead1"/>
        <w:rPr>
          <w:sz w:val="28"/>
          <w:szCs w:val="28"/>
        </w:rPr>
      </w:pPr>
      <w:r w:rsidRPr="00E852F0">
        <w:rPr>
          <w:sz w:val="28"/>
          <w:szCs w:val="28"/>
        </w:rPr>
        <w:lastRenderedPageBreak/>
        <w:t xml:space="preserve">3. Specific Requirements </w:t>
      </w:r>
    </w:p>
    <w:p w:rsidR="006771DA" w:rsidRDefault="006771DA" w:rsidP="006771DA">
      <w:pPr>
        <w:pStyle w:val="R-Normal"/>
        <w:ind w:left="360"/>
      </w:pPr>
    </w:p>
    <w:p w:rsidR="00E852F0" w:rsidRDefault="00E852F0" w:rsidP="00C63648">
      <w:pPr>
        <w:pStyle w:val="R-SubHead1"/>
        <w:pBdr>
          <w:bottom w:val="none" w:sz="0" w:space="0" w:color="auto"/>
        </w:pBdr>
        <w:rPr>
          <w:sz w:val="28"/>
          <w:szCs w:val="28"/>
        </w:rPr>
      </w:pPr>
    </w:p>
    <w:p w:rsidR="006771DA" w:rsidRPr="00E852F0" w:rsidRDefault="006771DA" w:rsidP="00C63648">
      <w:pPr>
        <w:pStyle w:val="R-SubHead1"/>
        <w:pBdr>
          <w:bottom w:val="none" w:sz="0" w:space="0" w:color="auto"/>
        </w:pBdr>
        <w:rPr>
          <w:sz w:val="28"/>
          <w:szCs w:val="28"/>
        </w:rPr>
      </w:pPr>
      <w:r w:rsidRPr="00E852F0">
        <w:rPr>
          <w:sz w:val="28"/>
          <w:szCs w:val="28"/>
        </w:rPr>
        <w:t>3.1 Functional Requirements:</w:t>
      </w:r>
    </w:p>
    <w:p w:rsidR="006771DA" w:rsidRDefault="006771DA" w:rsidP="006771DA"/>
    <w:p w:rsidR="006771DA" w:rsidRPr="00E852F0" w:rsidRDefault="006771DA" w:rsidP="006771DA">
      <w:pPr>
        <w:rPr>
          <w:rFonts w:ascii="Arial" w:hAnsi="Arial" w:cs="Arial"/>
          <w:b/>
        </w:rPr>
      </w:pPr>
      <w:r w:rsidRPr="00E852F0">
        <w:rPr>
          <w:rFonts w:ascii="Arial" w:hAnsi="Arial" w:cs="Arial"/>
          <w:b/>
        </w:rPr>
        <w:t>Issuing books:</w:t>
      </w:r>
    </w:p>
    <w:p w:rsidR="006771DA" w:rsidRPr="00E852F0" w:rsidRDefault="006771DA" w:rsidP="00E852F0">
      <w:pPr>
        <w:pStyle w:val="ListParagraph"/>
        <w:numPr>
          <w:ilvl w:val="0"/>
          <w:numId w:val="24"/>
        </w:numPr>
      </w:pPr>
      <w:r w:rsidRPr="00E852F0">
        <w:t>The Library management system can issue books to students.</w:t>
      </w:r>
    </w:p>
    <w:p w:rsidR="006771DA" w:rsidRPr="00E852F0" w:rsidRDefault="006771DA" w:rsidP="00E852F0">
      <w:pPr>
        <w:pStyle w:val="ListParagraph"/>
        <w:numPr>
          <w:ilvl w:val="0"/>
          <w:numId w:val="24"/>
        </w:numPr>
      </w:pPr>
      <w:r w:rsidRPr="00E852F0">
        <w:t>All the information of the student is added in the system who is borrowing book(s).</w:t>
      </w:r>
    </w:p>
    <w:p w:rsidR="006771DA" w:rsidRPr="00E852F0" w:rsidRDefault="006771DA" w:rsidP="00E852F0">
      <w:pPr>
        <w:pStyle w:val="ListParagraph"/>
        <w:numPr>
          <w:ilvl w:val="0"/>
          <w:numId w:val="24"/>
        </w:numPr>
      </w:pPr>
      <w:r w:rsidRPr="00E852F0">
        <w:t>Date of issue and return can be added in the system, so that books can be kept on track.</w:t>
      </w:r>
    </w:p>
    <w:p w:rsidR="00AD0494" w:rsidRDefault="00AD0494" w:rsidP="006771DA"/>
    <w:p w:rsidR="006771DA" w:rsidRPr="00E852F0" w:rsidRDefault="006771DA" w:rsidP="006771DA">
      <w:pPr>
        <w:rPr>
          <w:rFonts w:ascii="Arial" w:hAnsi="Arial" w:cs="Arial"/>
          <w:b/>
        </w:rPr>
      </w:pPr>
      <w:r w:rsidRPr="00E852F0">
        <w:rPr>
          <w:rFonts w:ascii="Arial" w:hAnsi="Arial" w:cs="Arial"/>
          <w:b/>
        </w:rPr>
        <w:t xml:space="preserve">Searching books: </w:t>
      </w:r>
    </w:p>
    <w:p w:rsidR="006771DA" w:rsidRPr="00E852F0" w:rsidRDefault="006771DA" w:rsidP="00E852F0">
      <w:pPr>
        <w:pStyle w:val="ListParagraph"/>
        <w:numPr>
          <w:ilvl w:val="0"/>
          <w:numId w:val="25"/>
        </w:numPr>
      </w:pPr>
      <w:r w:rsidRPr="00E852F0">
        <w:t>Books can be searched from the database and then issued to students.</w:t>
      </w:r>
    </w:p>
    <w:p w:rsidR="006771DA" w:rsidRPr="00E852F0" w:rsidRDefault="006771DA" w:rsidP="00E852F0">
      <w:pPr>
        <w:pStyle w:val="ListParagraph"/>
        <w:numPr>
          <w:ilvl w:val="0"/>
          <w:numId w:val="25"/>
        </w:numPr>
      </w:pPr>
      <w:r w:rsidRPr="00E852F0">
        <w:t>Category and name of the book can be searched and the system will notify the row in which it is kept.</w:t>
      </w:r>
    </w:p>
    <w:p w:rsidR="00E852F0" w:rsidRDefault="00E852F0" w:rsidP="006771DA"/>
    <w:p w:rsidR="006771DA" w:rsidRPr="00E852F0" w:rsidRDefault="006771DA" w:rsidP="006771DA">
      <w:pPr>
        <w:rPr>
          <w:rFonts w:ascii="Arial" w:hAnsi="Arial" w:cs="Arial"/>
          <w:b/>
        </w:rPr>
      </w:pPr>
      <w:r w:rsidRPr="00E852F0">
        <w:rPr>
          <w:rFonts w:ascii="Arial" w:hAnsi="Arial" w:cs="Arial"/>
          <w:b/>
        </w:rPr>
        <w:t xml:space="preserve">Adding books: </w:t>
      </w:r>
    </w:p>
    <w:p w:rsidR="006771DA" w:rsidRPr="00E852F0" w:rsidRDefault="006771DA" w:rsidP="00E852F0">
      <w:pPr>
        <w:pStyle w:val="ListParagraph"/>
        <w:numPr>
          <w:ilvl w:val="0"/>
          <w:numId w:val="26"/>
        </w:numPr>
      </w:pPr>
      <w:r w:rsidRPr="00E852F0">
        <w:t>New books can be added into the database of the system.</w:t>
      </w:r>
    </w:p>
    <w:p w:rsidR="006771DA" w:rsidRPr="00E852F0" w:rsidRDefault="006771DA" w:rsidP="00E852F0">
      <w:pPr>
        <w:pStyle w:val="ListParagraph"/>
        <w:numPr>
          <w:ilvl w:val="0"/>
          <w:numId w:val="26"/>
        </w:numPr>
      </w:pPr>
      <w:r w:rsidRPr="00E852F0">
        <w:t>All the information such as name,</w:t>
      </w:r>
      <w:r w:rsidR="00AD0494" w:rsidRPr="00E852F0">
        <w:t xml:space="preserve"> </w:t>
      </w:r>
      <w:r w:rsidRPr="00E852F0">
        <w:t>quantity, row,</w:t>
      </w:r>
      <w:r w:rsidR="00AD0494" w:rsidRPr="00E852F0">
        <w:t xml:space="preserve"> </w:t>
      </w:r>
      <w:r w:rsidRPr="00E852F0">
        <w:t xml:space="preserve">shelf </w:t>
      </w:r>
      <w:r w:rsidR="00AD0494" w:rsidRPr="00E852F0">
        <w:t>etc.</w:t>
      </w:r>
      <w:r w:rsidRPr="00E852F0">
        <w:t xml:space="preserve"> are entered.</w:t>
      </w:r>
    </w:p>
    <w:p w:rsidR="006771DA" w:rsidRPr="00E852F0" w:rsidRDefault="006771DA" w:rsidP="006771DA"/>
    <w:p w:rsidR="006771DA" w:rsidRPr="00E852F0" w:rsidRDefault="006771DA" w:rsidP="006771DA">
      <w:pPr>
        <w:rPr>
          <w:rFonts w:ascii="Arial" w:hAnsi="Arial" w:cs="Arial"/>
          <w:b/>
        </w:rPr>
      </w:pPr>
      <w:r w:rsidRPr="00E852F0">
        <w:rPr>
          <w:rFonts w:ascii="Arial" w:hAnsi="Arial" w:cs="Arial"/>
          <w:b/>
        </w:rPr>
        <w:t>Removing books:</w:t>
      </w:r>
    </w:p>
    <w:p w:rsidR="006771DA" w:rsidRPr="00E852F0" w:rsidRDefault="006771DA" w:rsidP="00E852F0">
      <w:pPr>
        <w:pStyle w:val="ListParagraph"/>
        <w:numPr>
          <w:ilvl w:val="0"/>
          <w:numId w:val="27"/>
        </w:numPr>
      </w:pPr>
      <w:r w:rsidRPr="00E852F0">
        <w:t>Unwanted or discontinued books can be removed from the database.</w:t>
      </w:r>
    </w:p>
    <w:p w:rsidR="006771DA" w:rsidRDefault="006771DA" w:rsidP="006771DA"/>
    <w:p w:rsidR="006771DA" w:rsidRPr="00E852F0" w:rsidRDefault="006771DA" w:rsidP="006771DA">
      <w:pPr>
        <w:rPr>
          <w:rFonts w:ascii="Arial" w:hAnsi="Arial" w:cs="Arial"/>
          <w:b/>
        </w:rPr>
      </w:pPr>
      <w:r w:rsidRPr="00E852F0">
        <w:rPr>
          <w:rFonts w:ascii="Arial" w:hAnsi="Arial" w:cs="Arial"/>
          <w:b/>
        </w:rPr>
        <w:t>Retrieving Books Data:</w:t>
      </w:r>
    </w:p>
    <w:p w:rsidR="006771DA" w:rsidRPr="00E852F0" w:rsidRDefault="006771DA" w:rsidP="00E852F0">
      <w:pPr>
        <w:pStyle w:val="ListParagraph"/>
        <w:numPr>
          <w:ilvl w:val="0"/>
          <w:numId w:val="28"/>
        </w:numPr>
      </w:pPr>
      <w:r w:rsidRPr="00E852F0">
        <w:t>Data about the book can be retrieve by simply entering the Name and category of the</w:t>
      </w:r>
      <w:r>
        <w:t xml:space="preserve"> </w:t>
      </w:r>
      <w:r w:rsidRPr="00E852F0">
        <w:t>book.</w:t>
      </w:r>
    </w:p>
    <w:p w:rsidR="006771DA" w:rsidRDefault="006771DA" w:rsidP="006771DA"/>
    <w:p w:rsidR="006771DA" w:rsidRPr="00E852F0" w:rsidRDefault="006771DA" w:rsidP="006771DA">
      <w:pPr>
        <w:rPr>
          <w:rFonts w:ascii="Arial" w:hAnsi="Arial" w:cs="Arial"/>
          <w:b/>
        </w:rPr>
      </w:pPr>
      <w:r w:rsidRPr="00E852F0">
        <w:rPr>
          <w:rFonts w:ascii="Arial" w:hAnsi="Arial" w:cs="Arial"/>
          <w:b/>
        </w:rPr>
        <w:t>Student Data:</w:t>
      </w:r>
    </w:p>
    <w:p w:rsidR="00E852F0" w:rsidRDefault="006771DA" w:rsidP="00E852F0">
      <w:pPr>
        <w:pStyle w:val="ListParagraph"/>
        <w:numPr>
          <w:ilvl w:val="0"/>
          <w:numId w:val="29"/>
        </w:numPr>
      </w:pPr>
      <w:r w:rsidRPr="00E852F0">
        <w:t>Data of the student can also be retrieved.</w:t>
      </w:r>
    </w:p>
    <w:p w:rsidR="00E852F0" w:rsidRPr="00E852F0" w:rsidRDefault="00E852F0" w:rsidP="00E852F0"/>
    <w:p w:rsidR="00C63648" w:rsidRDefault="00C63648" w:rsidP="00C63648">
      <w:pPr>
        <w:pStyle w:val="R-SubHead1"/>
        <w:pBdr>
          <w:bottom w:val="none" w:sz="0" w:space="0" w:color="auto"/>
        </w:pBdr>
        <w:rPr>
          <w:rFonts w:ascii="Times New Roman" w:hAnsi="Times New Roman" w:cs="Times New Roman"/>
          <w:b w:val="0"/>
          <w:bCs w:val="0"/>
        </w:rPr>
      </w:pPr>
    </w:p>
    <w:p w:rsidR="00C63648" w:rsidRPr="00E852F0" w:rsidRDefault="00C45A70" w:rsidP="00C63648">
      <w:pPr>
        <w:pStyle w:val="R-SubHead1"/>
        <w:numPr>
          <w:ilvl w:val="1"/>
          <w:numId w:val="20"/>
        </w:numPr>
        <w:pBdr>
          <w:bottom w:val="none" w:sz="0" w:space="0" w:color="auto"/>
        </w:pBdr>
        <w:rPr>
          <w:sz w:val="28"/>
          <w:szCs w:val="28"/>
        </w:rPr>
      </w:pPr>
      <w:r w:rsidRPr="00E852F0">
        <w:rPr>
          <w:sz w:val="28"/>
          <w:szCs w:val="28"/>
        </w:rPr>
        <w:t xml:space="preserve"> Non-F</w:t>
      </w:r>
      <w:r w:rsidR="006771DA" w:rsidRPr="00E852F0">
        <w:rPr>
          <w:sz w:val="28"/>
          <w:szCs w:val="28"/>
        </w:rPr>
        <w:t>unctional requirements:</w:t>
      </w:r>
    </w:p>
    <w:p w:rsidR="00C63648" w:rsidRPr="00C63648" w:rsidRDefault="00C63648" w:rsidP="00C63648">
      <w:pPr>
        <w:pStyle w:val="R-Normal"/>
      </w:pPr>
    </w:p>
    <w:p w:rsidR="006771DA" w:rsidRPr="00E852F0" w:rsidRDefault="006771DA" w:rsidP="006771DA">
      <w:pPr>
        <w:rPr>
          <w:rFonts w:ascii="Arial" w:hAnsi="Arial" w:cs="Arial"/>
          <w:b/>
        </w:rPr>
      </w:pPr>
      <w:r w:rsidRPr="00E852F0">
        <w:rPr>
          <w:rFonts w:ascii="Arial" w:hAnsi="Arial" w:cs="Arial"/>
          <w:b/>
        </w:rPr>
        <w:t>Usability:</w:t>
      </w:r>
    </w:p>
    <w:p w:rsidR="006771DA" w:rsidRPr="00E852F0" w:rsidRDefault="00E852F0" w:rsidP="006771DA">
      <w:r>
        <w:t xml:space="preserve">         </w:t>
      </w:r>
      <w:r w:rsidR="006771DA" w:rsidRPr="00E852F0">
        <w:t>The system should be usable for the operator. The User interface is simple and adaptable for the end user.</w:t>
      </w:r>
    </w:p>
    <w:p w:rsidR="006771DA" w:rsidRDefault="006771DA" w:rsidP="006771DA"/>
    <w:p w:rsidR="006771DA" w:rsidRPr="00E852F0" w:rsidRDefault="006771DA" w:rsidP="006771DA">
      <w:pPr>
        <w:rPr>
          <w:rFonts w:ascii="Arial" w:hAnsi="Arial" w:cs="Arial"/>
          <w:b/>
        </w:rPr>
      </w:pPr>
      <w:r w:rsidRPr="00E852F0">
        <w:rPr>
          <w:rFonts w:ascii="Arial" w:hAnsi="Arial" w:cs="Arial"/>
          <w:b/>
        </w:rPr>
        <w:t>Extensibility:</w:t>
      </w:r>
    </w:p>
    <w:p w:rsidR="006771DA" w:rsidRPr="00E852F0" w:rsidRDefault="00E852F0" w:rsidP="006771DA">
      <w:r>
        <w:t xml:space="preserve">          </w:t>
      </w:r>
      <w:r w:rsidR="006771DA" w:rsidRPr="00E852F0">
        <w:t>The system is extensible. New custom features can be added for a particular system environment.</w:t>
      </w:r>
    </w:p>
    <w:p w:rsidR="006771DA" w:rsidRDefault="006771DA" w:rsidP="006771DA"/>
    <w:p w:rsidR="006771DA" w:rsidRPr="00E852F0" w:rsidRDefault="006771DA" w:rsidP="006771DA">
      <w:pPr>
        <w:rPr>
          <w:rFonts w:ascii="Arial" w:hAnsi="Arial" w:cs="Arial"/>
          <w:b/>
        </w:rPr>
      </w:pPr>
      <w:r w:rsidRPr="00E852F0">
        <w:rPr>
          <w:rFonts w:ascii="Arial" w:hAnsi="Arial" w:cs="Arial"/>
          <w:b/>
        </w:rPr>
        <w:t>Reliability:</w:t>
      </w:r>
    </w:p>
    <w:p w:rsidR="006771DA" w:rsidRDefault="00E852F0" w:rsidP="006771DA">
      <w:r>
        <w:t xml:space="preserve">         </w:t>
      </w:r>
      <w:r w:rsidR="006771DA" w:rsidRPr="00E852F0">
        <w:t>The system can be relied on performance. Minimal bugs and performance lags should be experienced by the user.</w:t>
      </w:r>
    </w:p>
    <w:p w:rsidR="006771DA" w:rsidRPr="00E852F0" w:rsidRDefault="006771DA" w:rsidP="006771DA">
      <w:pPr>
        <w:rPr>
          <w:rFonts w:ascii="Arial" w:hAnsi="Arial" w:cs="Arial"/>
          <w:b/>
        </w:rPr>
      </w:pPr>
      <w:r w:rsidRPr="00E852F0">
        <w:rPr>
          <w:rFonts w:ascii="Arial" w:hAnsi="Arial" w:cs="Arial"/>
          <w:b/>
        </w:rPr>
        <w:lastRenderedPageBreak/>
        <w:t>Privacy and Security:</w:t>
      </w:r>
    </w:p>
    <w:p w:rsidR="004F07B4" w:rsidRDefault="00E852F0" w:rsidP="00E852F0">
      <w:r>
        <w:t xml:space="preserve">              </w:t>
      </w:r>
      <w:r w:rsidR="006771DA" w:rsidRPr="00E852F0">
        <w:t>The system should be secure. No private information of students sh</w:t>
      </w:r>
      <w:r w:rsidR="00403C02" w:rsidRPr="00E852F0">
        <w:t>ould be leaked from the system.</w:t>
      </w:r>
    </w:p>
    <w:p w:rsidR="00E852F0" w:rsidRDefault="00E852F0" w:rsidP="00E852F0"/>
    <w:p w:rsidR="00E852F0" w:rsidRDefault="00E852F0" w:rsidP="00E852F0"/>
    <w:p w:rsidR="00014981" w:rsidRPr="00E852F0" w:rsidRDefault="00FF46AE">
      <w:pPr>
        <w:pStyle w:val="R-SectionHeader"/>
        <w:rPr>
          <w:sz w:val="28"/>
          <w:szCs w:val="28"/>
        </w:rPr>
      </w:pPr>
      <w:r w:rsidRPr="00E852F0">
        <w:rPr>
          <w:sz w:val="28"/>
          <w:szCs w:val="28"/>
        </w:rPr>
        <w:t>3.3 Interface Requirements</w:t>
      </w:r>
    </w:p>
    <w:p w:rsidR="00403C02" w:rsidRDefault="00403C02" w:rsidP="00403C02">
      <w:pPr>
        <w:pStyle w:val="R-Normal"/>
      </w:pPr>
    </w:p>
    <w:p w:rsidR="00403C02" w:rsidRPr="00E852F0" w:rsidRDefault="00403C02" w:rsidP="004F07B4">
      <w:pPr>
        <w:pStyle w:val="R-SectionHeader"/>
        <w:rPr>
          <w:sz w:val="28"/>
          <w:szCs w:val="28"/>
        </w:rPr>
      </w:pPr>
      <w:r w:rsidRPr="00E852F0">
        <w:rPr>
          <w:sz w:val="28"/>
          <w:szCs w:val="28"/>
        </w:rPr>
        <w:t xml:space="preserve">3.3.1 Overview </w:t>
      </w:r>
      <w:bookmarkStart w:id="0" w:name="_GoBack"/>
      <w:bookmarkEnd w:id="0"/>
      <w:r w:rsidR="003F619A" w:rsidRPr="00E852F0">
        <w:rPr>
          <w:sz w:val="28"/>
          <w:szCs w:val="28"/>
        </w:rPr>
        <w:t>of</w:t>
      </w:r>
      <w:r w:rsidRPr="00E852F0">
        <w:rPr>
          <w:sz w:val="28"/>
          <w:szCs w:val="28"/>
        </w:rPr>
        <w:t xml:space="preserve"> LMS System Interaction</w:t>
      </w:r>
    </w:p>
    <w:p w:rsidR="00403C02" w:rsidRDefault="00403C02" w:rsidP="00403C02">
      <w:pPr>
        <w:pStyle w:val="R-Normal"/>
      </w:pPr>
    </w:p>
    <w:p w:rsidR="00693B1B" w:rsidRDefault="00693B1B" w:rsidP="00403C02">
      <w:pPr>
        <w:pStyle w:val="R-Normal"/>
      </w:pPr>
    </w:p>
    <w:p w:rsidR="00693B1B" w:rsidRDefault="005F4D4C" w:rsidP="00403C02">
      <w:pPr>
        <w:pStyle w:val="R-Norm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493.5pt">
            <v:imagedata r:id="rId7" o:title="41189660_2143947812560751_1294530905683001344_n"/>
          </v:shape>
        </w:pict>
      </w:r>
    </w:p>
    <w:p w:rsidR="004F07B4" w:rsidRDefault="004F07B4" w:rsidP="00403C02">
      <w:pPr>
        <w:pStyle w:val="R-Normal"/>
      </w:pPr>
    </w:p>
    <w:p w:rsidR="004F07B4" w:rsidRDefault="004F07B4" w:rsidP="00403C02">
      <w:pPr>
        <w:pStyle w:val="R-Normal"/>
      </w:pPr>
    </w:p>
    <w:p w:rsidR="004F07B4" w:rsidRPr="00520BE6" w:rsidRDefault="00DE3DC0"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45720" distB="45720" distL="114300" distR="114300" simplePos="0" relativeHeight="251659264" behindDoc="0" locked="0" layoutInCell="1" allowOverlap="1" wp14:anchorId="0133560E" wp14:editId="29790192">
                <wp:simplePos x="0" y="0"/>
                <wp:positionH relativeFrom="column">
                  <wp:posOffset>-714375</wp:posOffset>
                </wp:positionH>
                <wp:positionV relativeFrom="paragraph">
                  <wp:posOffset>0</wp:posOffset>
                </wp:positionV>
                <wp:extent cx="2360930" cy="139065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sidRPr="00217846">
                              <w:rPr>
                                <w:b/>
                              </w:rPr>
                              <w:t>Login</w:t>
                            </w:r>
                          </w:p>
                          <w:p w:rsidR="0029451B" w:rsidRPr="00217846" w:rsidRDefault="0029451B" w:rsidP="004F07B4">
                            <w:pPr>
                              <w:jc w:val="center"/>
                              <w:rPr>
                                <w:b/>
                              </w:rPr>
                            </w:pPr>
                          </w:p>
                          <w:p w:rsidR="0029451B" w:rsidRDefault="0029451B" w:rsidP="004F07B4">
                            <w:r>
                              <w:t>-User name: String</w:t>
                            </w:r>
                          </w:p>
                          <w:p w:rsidR="0029451B" w:rsidRDefault="0029451B" w:rsidP="004F07B4">
                            <w:r>
                              <w:t>-Password: String</w:t>
                            </w:r>
                          </w:p>
                          <w:p w:rsidR="0029451B" w:rsidRDefault="0029451B" w:rsidP="004F07B4"/>
                          <w:p w:rsidR="0029451B" w:rsidRDefault="0029451B" w:rsidP="004F07B4">
                            <w:r>
                              <w:t>-Login (): void</w:t>
                            </w:r>
                          </w:p>
                          <w:p w:rsidR="0029451B" w:rsidRDefault="0029451B" w:rsidP="004F07B4">
                            <w:r>
                              <w:t>-Exit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133560E" id="_x0000_t202" coordsize="21600,21600" o:spt="202" path="m,l,21600r21600,l21600,xe">
                <v:stroke joinstyle="miter"/>
                <v:path gradientshapeok="t" o:connecttype="rect"/>
              </v:shapetype>
              <v:shape id="Text Box 2" o:spid="_x0000_s1026" type="#_x0000_t202" style="position:absolute;margin-left:-56.25pt;margin-top:0;width:185.9pt;height:109.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">
                <v:textbox>
                  <w:txbxContent>
                    <w:p w:rsidR="0029451B" w:rsidRDefault="0029451B" w:rsidP="004F07B4">
                      <w:pPr>
                        <w:jc w:val="center"/>
                        <w:rPr>
                          <w:b/>
                        </w:rPr>
                      </w:pPr>
                      <w:r w:rsidRPr="00217846">
                        <w:rPr>
                          <w:b/>
                        </w:rPr>
                        <w:t>Login</w:t>
                      </w:r>
                    </w:p>
                    <w:p w:rsidR="0029451B" w:rsidRPr="00217846" w:rsidRDefault="0029451B" w:rsidP="004F07B4">
                      <w:pPr>
                        <w:jc w:val="center"/>
                        <w:rPr>
                          <w:b/>
                        </w:rPr>
                      </w:pPr>
                    </w:p>
                    <w:p w:rsidR="0029451B" w:rsidRDefault="0029451B" w:rsidP="004F07B4">
                      <w:r>
                        <w:t>-User name: String</w:t>
                      </w:r>
                    </w:p>
                    <w:p w:rsidR="0029451B" w:rsidRDefault="0029451B" w:rsidP="004F07B4">
                      <w:r>
                        <w:t>-Password: String</w:t>
                      </w:r>
                    </w:p>
                    <w:p w:rsidR="0029451B" w:rsidRDefault="0029451B" w:rsidP="004F07B4"/>
                    <w:p w:rsidR="0029451B" w:rsidRDefault="0029451B" w:rsidP="004F07B4">
                      <w:r>
                        <w:t>-Login (): void</w:t>
                      </w:r>
                    </w:p>
                    <w:p w:rsidR="0029451B" w:rsidRDefault="0029451B" w:rsidP="004F07B4">
                      <w:r>
                        <w:t>-Exit (): void</w:t>
                      </w:r>
                    </w:p>
                  </w:txbxContent>
                </v:textbox>
                <w10:wrap type="square"/>
              </v:shape>
            </w:pict>
          </mc:Fallback>
        </mc:AlternateContent>
      </w:r>
      <w:r w:rsidRPr="00520BE6">
        <w:rPr>
          <w:rFonts w:ascii="Times New Roman" w:hAnsi="Times New Roman" w:cs="Times New Roman"/>
          <w:noProof/>
          <w:sz w:val="22"/>
          <w:szCs w:val="22"/>
        </w:rPr>
        <mc:AlternateContent>
          <mc:Choice Requires="wps">
            <w:drawing>
              <wp:anchor distT="45720" distB="45720" distL="114300" distR="114300" simplePos="0" relativeHeight="251661312" behindDoc="0" locked="0" layoutInCell="1" allowOverlap="1" wp14:anchorId="223E1782" wp14:editId="4318908F">
                <wp:simplePos x="0" y="0"/>
                <wp:positionH relativeFrom="margin">
                  <wp:posOffset>3457575</wp:posOffset>
                </wp:positionH>
                <wp:positionV relativeFrom="paragraph">
                  <wp:posOffset>0</wp:posOffset>
                </wp:positionV>
                <wp:extent cx="2353310" cy="3457575"/>
                <wp:effectExtent l="0" t="0" r="2794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345757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sidRPr="00217846">
                              <w:rPr>
                                <w:b/>
                              </w:rPr>
                              <w:t>Issue Book</w:t>
                            </w:r>
                          </w:p>
                          <w:p w:rsidR="0029451B" w:rsidRPr="00217846" w:rsidRDefault="0029451B" w:rsidP="004F07B4">
                            <w:pPr>
                              <w:jc w:val="center"/>
                              <w:rPr>
                                <w:b/>
                              </w:rPr>
                            </w:pPr>
                          </w:p>
                          <w:p w:rsidR="0029451B" w:rsidRDefault="0029451B" w:rsidP="004F07B4">
                            <w:r>
                              <w:t>-Account No: String</w:t>
                            </w:r>
                          </w:p>
                          <w:p w:rsidR="0029451B" w:rsidRDefault="0029451B" w:rsidP="004F07B4">
                            <w:r>
                              <w:t>-Student Name: String</w:t>
                            </w:r>
                          </w:p>
                          <w:p w:rsidR="0029451B" w:rsidRDefault="0029451B" w:rsidP="004F07B4">
                            <w:r>
                              <w:t>-Department: String</w:t>
                            </w:r>
                          </w:p>
                          <w:p w:rsidR="0029451B" w:rsidRDefault="0029451B" w:rsidP="004F07B4">
                            <w:r>
                              <w:t>-Year: String</w:t>
                            </w:r>
                          </w:p>
                          <w:p w:rsidR="0029451B" w:rsidRDefault="0029451B" w:rsidP="004F07B4">
                            <w:r>
                              <w:t>-Contact No: String</w:t>
                            </w:r>
                          </w:p>
                          <w:p w:rsidR="0029451B" w:rsidRDefault="0029451B" w:rsidP="004F07B4">
                            <w:r>
                              <w:t>-Book Name: String</w:t>
                            </w:r>
                          </w:p>
                          <w:p w:rsidR="0029451B" w:rsidRDefault="0029451B" w:rsidP="004F07B4">
                            <w:r>
                              <w:t>-Shelf No: String</w:t>
                            </w:r>
                          </w:p>
                          <w:p w:rsidR="0029451B" w:rsidRDefault="0029451B" w:rsidP="004F07B4">
                            <w:r>
                              <w:t>-Category: String</w:t>
                            </w:r>
                          </w:p>
                          <w:p w:rsidR="0029451B" w:rsidRDefault="0029451B" w:rsidP="004F07B4">
                            <w:r>
                              <w:t>-Row No: String</w:t>
                            </w:r>
                          </w:p>
                          <w:p w:rsidR="0029451B" w:rsidRDefault="0029451B" w:rsidP="004F07B4">
                            <w:r>
                              <w:t>-Date of Issue: String</w:t>
                            </w:r>
                          </w:p>
                          <w:p w:rsidR="0029451B" w:rsidRDefault="0029451B" w:rsidP="004F07B4">
                            <w:r>
                              <w:t>-Date of Return: String</w:t>
                            </w:r>
                          </w:p>
                          <w:p w:rsidR="0029451B" w:rsidRDefault="0029451B" w:rsidP="004F07B4"/>
                          <w:p w:rsidR="0029451B" w:rsidRDefault="0029451B" w:rsidP="004F07B4">
                            <w:r>
                              <w:t>-Search Book (): void</w:t>
                            </w:r>
                          </w:p>
                          <w:p w:rsidR="0029451B" w:rsidRDefault="0029451B" w:rsidP="004F07B4">
                            <w:r>
                              <w:t>-Search All Book (): void</w:t>
                            </w:r>
                          </w:p>
                          <w:p w:rsidR="0029451B" w:rsidRDefault="0029451B" w:rsidP="004F07B4">
                            <w:r>
                              <w:t>-Search Account No (): void</w:t>
                            </w:r>
                          </w:p>
                          <w:p w:rsidR="0029451B" w:rsidRDefault="0029451B" w:rsidP="004F07B4">
                            <w:r>
                              <w:t>-Issue Book (): void</w:t>
                            </w:r>
                          </w:p>
                          <w:p w:rsidR="0029451B" w:rsidRDefault="0029451B" w:rsidP="004F07B4"/>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4BF0C" id="_x0000_s1027" type="#_x0000_t202" style="position:absolute;margin-left:272.25pt;margin-top:0;width:185.3pt;height:27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">
                <v:textbox>
                  <w:txbxContent>
                    <w:p w:rsidR="0029451B" w:rsidRDefault="0029451B" w:rsidP="004F07B4">
                      <w:pPr>
                        <w:jc w:val="center"/>
                        <w:rPr>
                          <w:b/>
                        </w:rPr>
                      </w:pPr>
                      <w:r w:rsidRPr="00217846">
                        <w:rPr>
                          <w:b/>
                        </w:rPr>
                        <w:t>Issue Book</w:t>
                      </w:r>
                    </w:p>
                    <w:p w:rsidR="0029451B" w:rsidRPr="00217846" w:rsidRDefault="0029451B" w:rsidP="004F07B4">
                      <w:pPr>
                        <w:jc w:val="center"/>
                        <w:rPr>
                          <w:b/>
                        </w:rPr>
                      </w:pPr>
                    </w:p>
                    <w:p w:rsidR="0029451B" w:rsidRDefault="0029451B" w:rsidP="004F07B4">
                      <w:r>
                        <w:t>-Account No: String</w:t>
                      </w:r>
                    </w:p>
                    <w:p w:rsidR="0029451B" w:rsidRDefault="0029451B" w:rsidP="004F07B4">
                      <w:r>
                        <w:t>-Student Name: String</w:t>
                      </w:r>
                    </w:p>
                    <w:p w:rsidR="0029451B" w:rsidRDefault="0029451B" w:rsidP="004F07B4">
                      <w:r>
                        <w:t>-Department: String</w:t>
                      </w:r>
                    </w:p>
                    <w:p w:rsidR="0029451B" w:rsidRDefault="0029451B" w:rsidP="004F07B4">
                      <w:r>
                        <w:t>-Year: String</w:t>
                      </w:r>
                    </w:p>
                    <w:p w:rsidR="0029451B" w:rsidRDefault="0029451B" w:rsidP="004F07B4">
                      <w:r>
                        <w:t>-Contact No: String</w:t>
                      </w:r>
                    </w:p>
                    <w:p w:rsidR="0029451B" w:rsidRDefault="0029451B" w:rsidP="004F07B4">
                      <w:r>
                        <w:t>-Book Name: String</w:t>
                      </w:r>
                    </w:p>
                    <w:p w:rsidR="0029451B" w:rsidRDefault="0029451B" w:rsidP="004F07B4">
                      <w:r>
                        <w:t>-Shelf No: String</w:t>
                      </w:r>
                    </w:p>
                    <w:p w:rsidR="0029451B" w:rsidRDefault="0029451B" w:rsidP="004F07B4">
                      <w:r>
                        <w:t>-Category: String</w:t>
                      </w:r>
                    </w:p>
                    <w:p w:rsidR="0029451B" w:rsidRDefault="0029451B" w:rsidP="004F07B4">
                      <w:r>
                        <w:t>-Row No: String</w:t>
                      </w:r>
                    </w:p>
                    <w:p w:rsidR="0029451B" w:rsidRDefault="0029451B" w:rsidP="004F07B4">
                      <w:r>
                        <w:t>-Date of Issue: String</w:t>
                      </w:r>
                    </w:p>
                    <w:p w:rsidR="0029451B" w:rsidRDefault="0029451B" w:rsidP="004F07B4">
                      <w:r>
                        <w:t>-Date of Return: String</w:t>
                      </w:r>
                    </w:p>
                    <w:p w:rsidR="0029451B" w:rsidRDefault="0029451B" w:rsidP="004F07B4"/>
                    <w:p w:rsidR="0029451B" w:rsidRDefault="0029451B" w:rsidP="004F07B4">
                      <w:r>
                        <w:t>-Search Book (): void</w:t>
                      </w:r>
                    </w:p>
                    <w:p w:rsidR="0029451B" w:rsidRDefault="0029451B" w:rsidP="004F07B4">
                      <w:r>
                        <w:t>-Search All Book (): void</w:t>
                      </w:r>
                    </w:p>
                    <w:p w:rsidR="0029451B" w:rsidRDefault="0029451B" w:rsidP="004F07B4">
                      <w:r>
                        <w:t>-Search Account No (): void</w:t>
                      </w:r>
                    </w:p>
                    <w:p w:rsidR="0029451B" w:rsidRDefault="0029451B" w:rsidP="004F07B4">
                      <w:r>
                        <w:t>-Issue Book (): void</w:t>
                      </w:r>
                    </w:p>
                    <w:p w:rsidR="0029451B" w:rsidRDefault="0029451B" w:rsidP="004F07B4"/>
                    <w:p w:rsidR="0029451B" w:rsidRDefault="0029451B" w:rsidP="004F07B4"/>
                  </w:txbxContent>
                </v:textbox>
                <w10:wrap type="square" anchorx="margin"/>
              </v:shape>
            </w:pict>
          </mc:Fallback>
        </mc:AlternateContent>
      </w:r>
    </w:p>
    <w:p w:rsidR="004F07B4" w:rsidRPr="00520BE6" w:rsidRDefault="00736F34" w:rsidP="004F07B4">
      <w:pPr>
        <w:rPr>
          <w:sz w:val="22"/>
          <w:szCs w:val="22"/>
        </w:rPr>
      </w:pPr>
      <w:r w:rsidRPr="00520BE6">
        <w:rPr>
          <w:noProof/>
          <w:sz w:val="22"/>
          <w:szCs w:val="22"/>
        </w:rPr>
        <mc:AlternateContent>
          <mc:Choice Requires="wps">
            <w:drawing>
              <wp:anchor distT="0" distB="0" distL="114300" distR="114300" simplePos="0" relativeHeight="251664384" behindDoc="0" locked="0" layoutInCell="1" allowOverlap="1" wp14:anchorId="2E5DC6BC" wp14:editId="5E9DEBF8">
                <wp:simplePos x="0" y="0"/>
                <wp:positionH relativeFrom="column">
                  <wp:posOffset>-704850</wp:posOffset>
                </wp:positionH>
                <wp:positionV relativeFrom="paragraph">
                  <wp:posOffset>130175</wp:posOffset>
                </wp:positionV>
                <wp:extent cx="2170430" cy="9525"/>
                <wp:effectExtent l="0" t="0" r="20320" b="28575"/>
                <wp:wrapNone/>
                <wp:docPr id="6" name="Straight Connector 6"/>
                <wp:cNvGraphicFramePr/>
                <a:graphic xmlns:a="http://schemas.openxmlformats.org/drawingml/2006/main">
                  <a:graphicData uri="http://schemas.microsoft.com/office/word/2010/wordprocessingShape">
                    <wps:wsp>
                      <wps:cNvCnPr/>
                      <wps:spPr>
                        <a:xfrm>
                          <a:off x="0" y="0"/>
                          <a:ext cx="217043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AD7C6"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0.25pt" to="115.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" strokecolor="black [3200]" strokeweight=".5pt">
                <v:stroke joinstyle="miter"/>
              </v:line>
            </w:pict>
          </mc:Fallback>
        </mc:AlternateContent>
      </w:r>
      <w:r w:rsidR="00DE3DC0" w:rsidRPr="00520BE6">
        <w:rPr>
          <w:noProof/>
          <w:sz w:val="22"/>
          <w:szCs w:val="22"/>
        </w:rPr>
        <mc:AlternateContent>
          <mc:Choice Requires="wps">
            <w:drawing>
              <wp:anchor distT="0" distB="0" distL="114300" distR="114300" simplePos="0" relativeHeight="251667456" behindDoc="0" locked="0" layoutInCell="1" allowOverlap="1" wp14:anchorId="1CDF4A92" wp14:editId="3D3C8B7F">
                <wp:simplePos x="0" y="0"/>
                <wp:positionH relativeFrom="margin">
                  <wp:posOffset>3463925</wp:posOffset>
                </wp:positionH>
                <wp:positionV relativeFrom="paragraph">
                  <wp:posOffset>147955</wp:posOffset>
                </wp:positionV>
                <wp:extent cx="2347415" cy="0"/>
                <wp:effectExtent l="0" t="0" r="34290" b="19050"/>
                <wp:wrapNone/>
                <wp:docPr id="11" name="Straight Connector 11"/>
                <wp:cNvGraphicFramePr/>
                <a:graphic xmlns:a="http://schemas.openxmlformats.org/drawingml/2006/main">
                  <a:graphicData uri="http://schemas.microsoft.com/office/word/2010/wordprocessingShape">
                    <wps:wsp>
                      <wps:cNvCnPr/>
                      <wps:spPr>
                        <a:xfrm>
                          <a:off x="0" y="0"/>
                          <a:ext cx="2347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B676E"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2.75pt,11.65pt" to="457.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" strokecolor="black [3200]" strokeweight=".5pt">
                <v:stroke joinstyle="miter"/>
                <w10:wrap anchorx="margin"/>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6432" behindDoc="0" locked="0" layoutInCell="1" allowOverlap="1" wp14:anchorId="1402B5B7" wp14:editId="4701F5C9">
                <wp:simplePos x="0" y="0"/>
                <wp:positionH relativeFrom="column">
                  <wp:posOffset>-685800</wp:posOffset>
                </wp:positionH>
                <wp:positionV relativeFrom="paragraph">
                  <wp:posOffset>234314</wp:posOffset>
                </wp:positionV>
                <wp:extent cx="2146935" cy="0"/>
                <wp:effectExtent l="0" t="0" r="24765" b="19050"/>
                <wp:wrapNone/>
                <wp:docPr id="10" name="Straight Connector 10"/>
                <wp:cNvGraphicFramePr/>
                <a:graphic xmlns:a="http://schemas.openxmlformats.org/drawingml/2006/main">
                  <a:graphicData uri="http://schemas.microsoft.com/office/word/2010/wordprocessingShape">
                    <wps:wsp>
                      <wps:cNvCnPr/>
                      <wps:spPr>
                        <a:xfrm>
                          <a:off x="0" y="0"/>
                          <a:ext cx="2146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088C6"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8.45pt" to="115.0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" strokecolor="black [3200]" strokeweight=".5pt">
                <v:stroke joinstyle="miter"/>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3296" behindDoc="0" locked="0" layoutInCell="1" allowOverlap="1" wp14:anchorId="24261B60" wp14:editId="64F4E8F2">
                <wp:simplePos x="0" y="0"/>
                <wp:positionH relativeFrom="column">
                  <wp:posOffset>1456054</wp:posOffset>
                </wp:positionH>
                <wp:positionV relativeFrom="paragraph">
                  <wp:posOffset>36194</wp:posOffset>
                </wp:positionV>
                <wp:extent cx="525145" cy="3333750"/>
                <wp:effectExtent l="38100" t="76200" r="27305" b="19050"/>
                <wp:wrapNone/>
                <wp:docPr id="47" name="Elbow Connector 47"/>
                <wp:cNvGraphicFramePr/>
                <a:graphic xmlns:a="http://schemas.openxmlformats.org/drawingml/2006/main">
                  <a:graphicData uri="http://schemas.microsoft.com/office/word/2010/wordprocessingShape">
                    <wps:wsp>
                      <wps:cNvCnPr/>
                      <wps:spPr>
                        <a:xfrm flipH="1" flipV="1">
                          <a:off x="0" y="0"/>
                          <a:ext cx="525145" cy="3333750"/>
                        </a:xfrm>
                        <a:prstGeom prst="bentConnector3">
                          <a:avLst>
                            <a:gd name="adj1" fmla="val 4238"/>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E38D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26" type="#_x0000_t34" style="position:absolute;margin-left:114.65pt;margin-top:2.85pt;width:41.35pt;height:26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" adj="915" strokecolor="black [3200]" strokeweight=".5pt">
                <v:stroke dashstyle="dash" endarrow="block"/>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DE3DC0"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45720" distB="45720" distL="114300" distR="114300" simplePos="0" relativeHeight="251660288" behindDoc="0" locked="0" layoutInCell="1" allowOverlap="1" wp14:anchorId="22997929" wp14:editId="74C9ED49">
                <wp:simplePos x="0" y="0"/>
                <wp:positionH relativeFrom="column">
                  <wp:posOffset>-695325</wp:posOffset>
                </wp:positionH>
                <wp:positionV relativeFrom="paragraph">
                  <wp:posOffset>259715</wp:posOffset>
                </wp:positionV>
                <wp:extent cx="2179320" cy="1885950"/>
                <wp:effectExtent l="0" t="0" r="1524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88595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sidRPr="00217846">
                              <w:rPr>
                                <w:b/>
                              </w:rPr>
                              <w:t>New Registration</w:t>
                            </w:r>
                          </w:p>
                          <w:p w:rsidR="0029451B" w:rsidRPr="00217846" w:rsidRDefault="0029451B" w:rsidP="004F07B4">
                            <w:pPr>
                              <w:jc w:val="center"/>
                              <w:rPr>
                                <w:b/>
                              </w:rPr>
                            </w:pPr>
                          </w:p>
                          <w:p w:rsidR="0029451B" w:rsidRDefault="0029451B" w:rsidP="004F07B4">
                            <w:r>
                              <w:t>-Student Name: String</w:t>
                            </w:r>
                          </w:p>
                          <w:p w:rsidR="0029451B" w:rsidRDefault="0029451B" w:rsidP="004F07B4">
                            <w:r>
                              <w:t>-Account No: String</w:t>
                            </w:r>
                          </w:p>
                          <w:p w:rsidR="0029451B" w:rsidRDefault="0029451B" w:rsidP="004F07B4">
                            <w:r>
                              <w:t>-Department No: String</w:t>
                            </w:r>
                          </w:p>
                          <w:p w:rsidR="0029451B" w:rsidRDefault="0029451B" w:rsidP="004F07B4">
                            <w:r>
                              <w:t>-Semester Year: String</w:t>
                            </w:r>
                          </w:p>
                          <w:p w:rsidR="0029451B" w:rsidRDefault="0029451B" w:rsidP="004F07B4">
                            <w:r>
                              <w:t>-Contact No: String</w:t>
                            </w:r>
                          </w:p>
                          <w:p w:rsidR="0029451B" w:rsidRDefault="0029451B" w:rsidP="004F07B4"/>
                          <w:p w:rsidR="0029451B" w:rsidRDefault="0029451B" w:rsidP="004F07B4">
                            <w:r>
                              <w:t>-Register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248ECE" id="_x0000_s1028" type="#_x0000_t202" style="position:absolute;margin-left:-54.75pt;margin-top:20.45pt;width:171.6pt;height:148.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">
                <v:textbox>
                  <w:txbxContent>
                    <w:p w:rsidR="0029451B" w:rsidRDefault="0029451B" w:rsidP="004F07B4">
                      <w:pPr>
                        <w:jc w:val="center"/>
                        <w:rPr>
                          <w:b/>
                        </w:rPr>
                      </w:pPr>
                      <w:r w:rsidRPr="00217846">
                        <w:rPr>
                          <w:b/>
                        </w:rPr>
                        <w:t>New Registration</w:t>
                      </w:r>
                    </w:p>
                    <w:p w:rsidR="0029451B" w:rsidRPr="00217846" w:rsidRDefault="0029451B" w:rsidP="004F07B4">
                      <w:pPr>
                        <w:jc w:val="center"/>
                        <w:rPr>
                          <w:b/>
                        </w:rPr>
                      </w:pPr>
                    </w:p>
                    <w:p w:rsidR="0029451B" w:rsidRDefault="0029451B" w:rsidP="004F07B4">
                      <w:r>
                        <w:t>-Student Name: String</w:t>
                      </w:r>
                    </w:p>
                    <w:p w:rsidR="0029451B" w:rsidRDefault="0029451B" w:rsidP="004F07B4">
                      <w:r>
                        <w:t>-Account No: String</w:t>
                      </w:r>
                    </w:p>
                    <w:p w:rsidR="0029451B" w:rsidRDefault="0029451B" w:rsidP="004F07B4">
                      <w:r>
                        <w:t>-Department No: String</w:t>
                      </w:r>
                    </w:p>
                    <w:p w:rsidR="0029451B" w:rsidRDefault="0029451B" w:rsidP="004F07B4">
                      <w:r>
                        <w:t>-Semester Year: String</w:t>
                      </w:r>
                    </w:p>
                    <w:p w:rsidR="0029451B" w:rsidRDefault="0029451B" w:rsidP="004F07B4">
                      <w:r>
                        <w:t>-Contact No: String</w:t>
                      </w:r>
                    </w:p>
                    <w:p w:rsidR="0029451B" w:rsidRDefault="0029451B" w:rsidP="004F07B4"/>
                    <w:p w:rsidR="0029451B" w:rsidRDefault="0029451B" w:rsidP="004F07B4">
                      <w:r>
                        <w:t>-Register (): void</w:t>
                      </w:r>
                    </w:p>
                  </w:txbxContent>
                </v:textbox>
                <w10:wrap type="square"/>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DE3DC0"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01A11018" wp14:editId="1AF324E4">
                <wp:simplePos x="0" y="0"/>
                <wp:positionH relativeFrom="column">
                  <wp:posOffset>-685800</wp:posOffset>
                </wp:positionH>
                <wp:positionV relativeFrom="paragraph">
                  <wp:posOffset>126365</wp:posOffset>
                </wp:positionV>
                <wp:extent cx="2151380" cy="9525"/>
                <wp:effectExtent l="0" t="0" r="20320" b="28575"/>
                <wp:wrapNone/>
                <wp:docPr id="5" name="Straight Connector 5"/>
                <wp:cNvGraphicFramePr/>
                <a:graphic xmlns:a="http://schemas.openxmlformats.org/drawingml/2006/main">
                  <a:graphicData uri="http://schemas.microsoft.com/office/word/2010/wordprocessingShape">
                    <wps:wsp>
                      <wps:cNvCnPr/>
                      <wps:spPr>
                        <a:xfrm>
                          <a:off x="0" y="0"/>
                          <a:ext cx="215138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6D357"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9.95pt" to="115.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" strokecolor="black [3200]" strokeweight=".5pt">
                <v:stroke joinstyle="miter"/>
              </v:line>
            </w:pict>
          </mc:Fallback>
        </mc:AlternateContent>
      </w:r>
    </w:p>
    <w:p w:rsidR="004F07B4" w:rsidRPr="00520BE6" w:rsidRDefault="00520BE6"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92032" behindDoc="0" locked="0" layoutInCell="1" allowOverlap="1" wp14:anchorId="7CDAECD5" wp14:editId="75BCA0F2">
                <wp:simplePos x="0" y="0"/>
                <wp:positionH relativeFrom="column">
                  <wp:posOffset>3448050</wp:posOffset>
                </wp:positionH>
                <wp:positionV relativeFrom="paragraph">
                  <wp:posOffset>33020</wp:posOffset>
                </wp:positionV>
                <wp:extent cx="23431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0606A" id="Straight Connector 3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6pt" to="45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" strokecolor="black [3200]" strokeweight=".5pt">
                <v:stroke joinstyle="miter"/>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520BE6"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0776C5B" wp14:editId="6084D66B">
                <wp:simplePos x="0" y="0"/>
                <wp:positionH relativeFrom="column">
                  <wp:posOffset>-695325</wp:posOffset>
                </wp:positionH>
                <wp:positionV relativeFrom="paragraph">
                  <wp:posOffset>207645</wp:posOffset>
                </wp:positionV>
                <wp:extent cx="2179955" cy="0"/>
                <wp:effectExtent l="0" t="0" r="29845" b="19050"/>
                <wp:wrapNone/>
                <wp:docPr id="7" name="Straight Connector 7"/>
                <wp:cNvGraphicFramePr/>
                <a:graphic xmlns:a="http://schemas.openxmlformats.org/drawingml/2006/main">
                  <a:graphicData uri="http://schemas.microsoft.com/office/word/2010/wordprocessingShape">
                    <wps:wsp>
                      <wps:cNvCnPr/>
                      <wps:spPr>
                        <a:xfrm flipV="1">
                          <a:off x="0" y="0"/>
                          <a:ext cx="2179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07B26"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6.35pt" to="116.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" strokecolor="black [3200]" strokeweight=".5pt">
                <v:stroke joinstyle="miter"/>
              </v:line>
            </w:pict>
          </mc:Fallback>
        </mc:AlternateContent>
      </w: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1248" behindDoc="0" locked="0" layoutInCell="1" allowOverlap="1" wp14:anchorId="6322AE45" wp14:editId="44848062">
                <wp:simplePos x="0" y="0"/>
                <wp:positionH relativeFrom="column">
                  <wp:posOffset>2781300</wp:posOffset>
                </wp:positionH>
                <wp:positionV relativeFrom="paragraph">
                  <wp:posOffset>83820</wp:posOffset>
                </wp:positionV>
                <wp:extent cx="790575" cy="895350"/>
                <wp:effectExtent l="0" t="38100" r="47625" b="19050"/>
                <wp:wrapNone/>
                <wp:docPr id="44" name="Straight Arrow Connector 44"/>
                <wp:cNvGraphicFramePr/>
                <a:graphic xmlns:a="http://schemas.openxmlformats.org/drawingml/2006/main">
                  <a:graphicData uri="http://schemas.microsoft.com/office/word/2010/wordprocessingShape">
                    <wps:wsp>
                      <wps:cNvCnPr/>
                      <wps:spPr>
                        <a:xfrm flipV="1">
                          <a:off x="0" y="0"/>
                          <a:ext cx="790575" cy="8953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1908DF" id="_x0000_t32" coordsize="21600,21600" o:spt="32" o:oned="t" path="m,l21600,21600e" filled="f">
                <v:path arrowok="t" fillok="f" o:connecttype="none"/>
                <o:lock v:ext="edit" shapetype="t"/>
              </v:shapetype>
              <v:shape id="Straight Arrow Connector 44" o:spid="_x0000_s1026" type="#_x0000_t32" style="position:absolute;margin-left:219pt;margin-top:6.6pt;width:62.25pt;height:70.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" strokecolor="black [3200]" strokeweight=".5pt">
                <v:stroke dashstyle="dash" endarrow="block" joinstyle="miter"/>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2272" behindDoc="0" locked="0" layoutInCell="1" allowOverlap="1" wp14:anchorId="2A3DF7FC" wp14:editId="265F43DC">
                <wp:simplePos x="0" y="0"/>
                <wp:positionH relativeFrom="column">
                  <wp:posOffset>981075</wp:posOffset>
                </wp:positionH>
                <wp:positionV relativeFrom="paragraph">
                  <wp:posOffset>50165</wp:posOffset>
                </wp:positionV>
                <wp:extent cx="295275" cy="438150"/>
                <wp:effectExtent l="38100" t="38100" r="28575"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295275" cy="4381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9C394" id="Straight Arrow Connector 45" o:spid="_x0000_s1026" type="#_x0000_t32" style="position:absolute;margin-left:77.25pt;margin-top:3.95pt;width:23.25pt;height:34.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" strokecolor="black [3200]" strokeweight=".5pt">
                <v:stroke dashstyle="dash" endarrow="block" joinstyle="miter"/>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45720" distB="45720" distL="114300" distR="114300" simplePos="0" relativeHeight="251673600" behindDoc="0" locked="0" layoutInCell="1" allowOverlap="1" wp14:anchorId="71B1C7BB" wp14:editId="4C4852EF">
                <wp:simplePos x="0" y="0"/>
                <wp:positionH relativeFrom="margin">
                  <wp:posOffset>3536950</wp:posOffset>
                </wp:positionH>
                <wp:positionV relativeFrom="paragraph">
                  <wp:posOffset>11430</wp:posOffset>
                </wp:positionV>
                <wp:extent cx="2353310" cy="3533775"/>
                <wp:effectExtent l="0" t="0" r="27940" b="2857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353377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Return</w:t>
                            </w:r>
                            <w:r w:rsidRPr="00217846">
                              <w:rPr>
                                <w:b/>
                              </w:rPr>
                              <w:t xml:space="preserve"> Book</w:t>
                            </w:r>
                            <w:r>
                              <w:rPr>
                                <w:b/>
                              </w:rPr>
                              <w:t>s</w:t>
                            </w:r>
                          </w:p>
                          <w:p w:rsidR="0029451B" w:rsidRPr="00217846" w:rsidRDefault="0029451B" w:rsidP="004F07B4">
                            <w:pPr>
                              <w:jc w:val="center"/>
                              <w:rPr>
                                <w:b/>
                              </w:rPr>
                            </w:pPr>
                          </w:p>
                          <w:p w:rsidR="0029451B" w:rsidRDefault="0029451B" w:rsidP="004F07B4">
                            <w:r>
                              <w:t>-Account No: String</w:t>
                            </w:r>
                          </w:p>
                          <w:p w:rsidR="0029451B" w:rsidRDefault="0029451B" w:rsidP="004F07B4">
                            <w:r>
                              <w:t>-Student Name: String</w:t>
                            </w:r>
                          </w:p>
                          <w:p w:rsidR="0029451B" w:rsidRDefault="0029451B" w:rsidP="004F07B4">
                            <w:r>
                              <w:t>-Department: String</w:t>
                            </w:r>
                          </w:p>
                          <w:p w:rsidR="0029451B" w:rsidRDefault="0029451B" w:rsidP="004F07B4">
                            <w:r>
                              <w:t>-Year: String</w:t>
                            </w:r>
                          </w:p>
                          <w:p w:rsidR="0029451B" w:rsidRDefault="0029451B" w:rsidP="004F07B4">
                            <w:r>
                              <w:t>-Contact No: String</w:t>
                            </w:r>
                          </w:p>
                          <w:p w:rsidR="0029451B" w:rsidRDefault="0029451B" w:rsidP="004F07B4">
                            <w:r>
                              <w:t>-Book Name: String</w:t>
                            </w:r>
                          </w:p>
                          <w:p w:rsidR="0029451B" w:rsidRDefault="0029451B" w:rsidP="004F07B4">
                            <w:r>
                              <w:t>-Shelf No: String</w:t>
                            </w:r>
                          </w:p>
                          <w:p w:rsidR="0029451B" w:rsidRDefault="0029451B" w:rsidP="004F07B4">
                            <w:r>
                              <w:t>-Category: String</w:t>
                            </w:r>
                          </w:p>
                          <w:p w:rsidR="0029451B" w:rsidRDefault="0029451B" w:rsidP="004F07B4">
                            <w:r>
                              <w:t>-Row No: String</w:t>
                            </w:r>
                          </w:p>
                          <w:p w:rsidR="0029451B" w:rsidRDefault="0029451B" w:rsidP="004F07B4">
                            <w:r>
                              <w:t>-Date of Issue: String</w:t>
                            </w:r>
                          </w:p>
                          <w:p w:rsidR="0029451B" w:rsidRDefault="0029451B" w:rsidP="004F07B4">
                            <w:r>
                              <w:t>-Date of Return: String</w:t>
                            </w:r>
                          </w:p>
                          <w:p w:rsidR="0029451B" w:rsidRDefault="0029451B" w:rsidP="004F07B4"/>
                          <w:p w:rsidR="0029451B" w:rsidRDefault="0029451B" w:rsidP="004F07B4">
                            <w:r>
                              <w:t>-Search Book (): void</w:t>
                            </w:r>
                          </w:p>
                          <w:p w:rsidR="0029451B" w:rsidRDefault="0029451B" w:rsidP="004F07B4">
                            <w:r>
                              <w:t>-Search All Book (): void</w:t>
                            </w:r>
                          </w:p>
                          <w:p w:rsidR="0029451B" w:rsidRDefault="0029451B" w:rsidP="004F07B4">
                            <w:r>
                              <w:t>-Search Account No (): void</w:t>
                            </w:r>
                          </w:p>
                          <w:p w:rsidR="0029451B" w:rsidRDefault="0029451B" w:rsidP="004F07B4">
                            <w:r>
                              <w:t>-Return Book (): void</w:t>
                            </w:r>
                          </w:p>
                          <w:p w:rsidR="0029451B" w:rsidRDefault="0029451B" w:rsidP="004F07B4"/>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1C7BB" id="Text Box 28" o:spid="_x0000_s1029" type="#_x0000_t202" style="position:absolute;margin-left:278.5pt;margin-top:.9pt;width:185.3pt;height:27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">
                <v:textbox>
                  <w:txbxContent>
                    <w:p w:rsidR="0029451B" w:rsidRDefault="0029451B" w:rsidP="004F07B4">
                      <w:pPr>
                        <w:jc w:val="center"/>
                        <w:rPr>
                          <w:b/>
                        </w:rPr>
                      </w:pPr>
                      <w:r>
                        <w:rPr>
                          <w:b/>
                        </w:rPr>
                        <w:t>Return</w:t>
                      </w:r>
                      <w:r w:rsidRPr="00217846">
                        <w:rPr>
                          <w:b/>
                        </w:rPr>
                        <w:t xml:space="preserve"> Book</w:t>
                      </w:r>
                      <w:r>
                        <w:rPr>
                          <w:b/>
                        </w:rPr>
                        <w:t>s</w:t>
                      </w:r>
                    </w:p>
                    <w:p w:rsidR="0029451B" w:rsidRPr="00217846" w:rsidRDefault="0029451B" w:rsidP="004F07B4">
                      <w:pPr>
                        <w:jc w:val="center"/>
                        <w:rPr>
                          <w:b/>
                        </w:rPr>
                      </w:pPr>
                    </w:p>
                    <w:p w:rsidR="0029451B" w:rsidRDefault="0029451B" w:rsidP="004F07B4">
                      <w:r>
                        <w:t>-Account No: String</w:t>
                      </w:r>
                    </w:p>
                    <w:p w:rsidR="0029451B" w:rsidRDefault="0029451B" w:rsidP="004F07B4">
                      <w:r>
                        <w:t>-Student Name: String</w:t>
                      </w:r>
                    </w:p>
                    <w:p w:rsidR="0029451B" w:rsidRDefault="0029451B" w:rsidP="004F07B4">
                      <w:r>
                        <w:t>-Department: String</w:t>
                      </w:r>
                    </w:p>
                    <w:p w:rsidR="0029451B" w:rsidRDefault="0029451B" w:rsidP="004F07B4">
                      <w:r>
                        <w:t>-Year: String</w:t>
                      </w:r>
                    </w:p>
                    <w:p w:rsidR="0029451B" w:rsidRDefault="0029451B" w:rsidP="004F07B4">
                      <w:r>
                        <w:t>-Contact No: String</w:t>
                      </w:r>
                    </w:p>
                    <w:p w:rsidR="0029451B" w:rsidRDefault="0029451B" w:rsidP="004F07B4">
                      <w:r>
                        <w:t>-Book Name: String</w:t>
                      </w:r>
                    </w:p>
                    <w:p w:rsidR="0029451B" w:rsidRDefault="0029451B" w:rsidP="004F07B4">
                      <w:r>
                        <w:t>-Shelf No: String</w:t>
                      </w:r>
                    </w:p>
                    <w:p w:rsidR="0029451B" w:rsidRDefault="0029451B" w:rsidP="004F07B4">
                      <w:r>
                        <w:t>-Category: String</w:t>
                      </w:r>
                    </w:p>
                    <w:p w:rsidR="0029451B" w:rsidRDefault="0029451B" w:rsidP="004F07B4">
                      <w:r>
                        <w:t>-Row No: String</w:t>
                      </w:r>
                    </w:p>
                    <w:p w:rsidR="0029451B" w:rsidRDefault="0029451B" w:rsidP="004F07B4">
                      <w:r>
                        <w:t>-Date of Issue: String</w:t>
                      </w:r>
                    </w:p>
                    <w:p w:rsidR="0029451B" w:rsidRDefault="0029451B" w:rsidP="004F07B4">
                      <w:r>
                        <w:t>-Date of Return: String</w:t>
                      </w:r>
                    </w:p>
                    <w:p w:rsidR="0029451B" w:rsidRDefault="0029451B" w:rsidP="004F07B4"/>
                    <w:p w:rsidR="0029451B" w:rsidRDefault="0029451B" w:rsidP="004F07B4">
                      <w:r>
                        <w:t>-Search Book (): void</w:t>
                      </w:r>
                    </w:p>
                    <w:p w:rsidR="0029451B" w:rsidRDefault="0029451B" w:rsidP="004F07B4">
                      <w:r>
                        <w:t>-Search All Book (): void</w:t>
                      </w:r>
                    </w:p>
                    <w:p w:rsidR="0029451B" w:rsidRDefault="0029451B" w:rsidP="004F07B4">
                      <w:r>
                        <w:t>-Search Account No (): void</w:t>
                      </w:r>
                    </w:p>
                    <w:p w:rsidR="0029451B" w:rsidRDefault="0029451B" w:rsidP="004F07B4">
                      <w:r>
                        <w:t>-Return Book (): void</w:t>
                      </w:r>
                    </w:p>
                    <w:p w:rsidR="0029451B" w:rsidRDefault="0029451B" w:rsidP="004F07B4"/>
                    <w:p w:rsidR="0029451B" w:rsidRDefault="0029451B" w:rsidP="004F07B4"/>
                  </w:txbxContent>
                </v:textbox>
                <w10:wrap type="square" anchorx="margin"/>
              </v:shape>
            </w:pict>
          </mc:Fallback>
        </mc:AlternateContent>
      </w: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0DA27A5C" wp14:editId="2D3CE59A">
                <wp:simplePos x="0" y="0"/>
                <wp:positionH relativeFrom="margin">
                  <wp:posOffset>3556635</wp:posOffset>
                </wp:positionH>
                <wp:positionV relativeFrom="paragraph">
                  <wp:posOffset>167640</wp:posOffset>
                </wp:positionV>
                <wp:extent cx="2346960" cy="0"/>
                <wp:effectExtent l="0" t="0" r="34290" b="19050"/>
                <wp:wrapNone/>
                <wp:docPr id="27" name="Straight Connector 27"/>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FD1B3" id="Straight Connector 2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0.05pt,13.2pt" to="464.8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zOtwEAALkDAAAOAAAAZHJzL2Uyb0RvYy54bWysU02PEzEMvSPxH6Lc6UwLKj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" strokecolor="black [3200]" strokeweight=".5pt">
                <v:stroke joinstyle="miter"/>
                <w10:wrap anchorx="margin"/>
              </v:line>
            </w:pict>
          </mc:Fallback>
        </mc:AlternateContent>
      </w:r>
      <w:r w:rsidR="00305AFB" w:rsidRPr="00520BE6">
        <w:rPr>
          <w:rFonts w:ascii="Times New Roman" w:hAnsi="Times New Roman" w:cs="Times New Roman"/>
          <w:noProof/>
          <w:sz w:val="22"/>
          <w:szCs w:val="22"/>
        </w:rPr>
        <mc:AlternateContent>
          <mc:Choice Requires="wps">
            <w:drawing>
              <wp:anchor distT="45720" distB="45720" distL="114300" distR="114300" simplePos="0" relativeHeight="251691008" behindDoc="0" locked="0" layoutInCell="1" allowOverlap="1" wp14:anchorId="1441180B" wp14:editId="20442255">
                <wp:simplePos x="0" y="0"/>
                <wp:positionH relativeFrom="margin">
                  <wp:posOffset>750570</wp:posOffset>
                </wp:positionH>
                <wp:positionV relativeFrom="paragraph">
                  <wp:posOffset>3175</wp:posOffset>
                </wp:positionV>
                <wp:extent cx="2360930" cy="885825"/>
                <wp:effectExtent l="0" t="0" r="1524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5825"/>
                        </a:xfrm>
                        <a:prstGeom prst="rect">
                          <a:avLst/>
                        </a:prstGeom>
                        <a:solidFill>
                          <a:srgbClr val="FFFFFF"/>
                        </a:solidFill>
                        <a:ln w="9525">
                          <a:solidFill>
                            <a:srgbClr val="000000"/>
                          </a:solidFill>
                          <a:miter lim="800000"/>
                          <a:headEnd/>
                          <a:tailEnd/>
                        </a:ln>
                      </wps:spPr>
                      <wps:txbx>
                        <w:txbxContent>
                          <w:p w:rsidR="0029451B" w:rsidRDefault="0029451B" w:rsidP="00266F3F">
                            <w:pPr>
                              <w:jc w:val="center"/>
                              <w:rPr>
                                <w:b/>
                              </w:rPr>
                            </w:pPr>
                            <w:r>
                              <w:rPr>
                                <w:b/>
                              </w:rPr>
                              <w:t>Driver Class</w:t>
                            </w:r>
                          </w:p>
                          <w:p w:rsidR="0029451B" w:rsidRDefault="0029451B" w:rsidP="00266F3F">
                            <w:pPr>
                              <w:rPr>
                                <w:b/>
                              </w:rPr>
                            </w:pPr>
                          </w:p>
                          <w:p w:rsidR="0029451B" w:rsidRDefault="0029451B" w:rsidP="00266F3F">
                            <w:r>
                              <w:t xml:space="preserve"> </w:t>
                            </w:r>
                          </w:p>
                          <w:p w:rsidR="0029451B" w:rsidRDefault="0029451B" w:rsidP="00266F3F">
                            <w:r>
                              <w:t>+</w:t>
                            </w:r>
                            <w:r w:rsidR="00B703F8">
                              <w:t xml:space="preserve"> M</w:t>
                            </w:r>
                            <w:r>
                              <w:t>ain (args):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D30C71" id="_x0000_s1029" type="#_x0000_t202" style="position:absolute;margin-left:59.1pt;margin-top:.25pt;width:185.9pt;height:69.75pt;z-index:2516910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XIJQ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">
                <v:textbox>
                  <w:txbxContent>
                    <w:p w:rsidR="0029451B" w:rsidRDefault="0029451B" w:rsidP="00266F3F">
                      <w:pPr>
                        <w:jc w:val="center"/>
                        <w:rPr>
                          <w:b/>
                        </w:rPr>
                      </w:pPr>
                      <w:r>
                        <w:rPr>
                          <w:b/>
                        </w:rPr>
                        <w:t>Driver Class</w:t>
                      </w:r>
                    </w:p>
                    <w:p w:rsidR="0029451B" w:rsidRDefault="0029451B" w:rsidP="00266F3F">
                      <w:pPr>
                        <w:rPr>
                          <w:b/>
                        </w:rPr>
                      </w:pPr>
                    </w:p>
                    <w:p w:rsidR="0029451B" w:rsidRDefault="0029451B" w:rsidP="00266F3F">
                      <w:r>
                        <w:t xml:space="preserve"> </w:t>
                      </w:r>
                    </w:p>
                    <w:p w:rsidR="0029451B" w:rsidRDefault="0029451B" w:rsidP="00266F3F">
                      <w:r>
                        <w:t>+</w:t>
                      </w:r>
                      <w:r w:rsidR="00B703F8">
                        <w:t xml:space="preserve"> M</w:t>
                      </w:r>
                      <w:r>
                        <w:t>ain (args): void</w:t>
                      </w:r>
                    </w:p>
                  </w:txbxContent>
                </v:textbox>
                <w10:wrap type="square" anchorx="margin"/>
              </v:shape>
            </w:pict>
          </mc:Fallback>
        </mc:AlternateContent>
      </w:r>
      <w:r w:rsidR="00305AFB">
        <w:rPr>
          <w:rFonts w:ascii="Times New Roman" w:hAnsi="Times New Roman" w:cs="Times New Roman"/>
          <w:noProof/>
          <w:sz w:val="22"/>
          <w:szCs w:val="22"/>
        </w:rPr>
        <w:t xml:space="preserve"> </w:t>
      </w:r>
    </w:p>
    <w:p w:rsidR="004F07B4" w:rsidRPr="00520BE6" w:rsidRDefault="00305AFB"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94080" behindDoc="0" locked="0" layoutInCell="1" allowOverlap="1" wp14:anchorId="70E5E387" wp14:editId="3E56AB47">
                <wp:simplePos x="0" y="0"/>
                <wp:positionH relativeFrom="margin">
                  <wp:posOffset>752475</wp:posOffset>
                </wp:positionH>
                <wp:positionV relativeFrom="paragraph">
                  <wp:posOffset>125730</wp:posOffset>
                </wp:positionV>
                <wp:extent cx="218122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2181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F7A67" id="Straight Connector 34" o:spid="_x0000_s1026" style="position:absolute;flip:y;z-index:251694080;visibility:visible;mso-wrap-style:square;mso-wrap-distance-left:9pt;mso-wrap-distance-top:0;mso-wrap-distance-right:9pt;mso-wrap-distance-bottom:0;mso-position-horizontal:absolute;mso-position-horizontal-relative:margin;mso-position-vertical:absolute;mso-position-vertical-relative:text" from="59.25pt,9.9pt" to="23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" strokecolor="black [3200]" strokeweight=".5pt">
                <v:stroke joinstyle="miter"/>
                <w10:wrap anchorx="margin"/>
              </v:line>
            </w:pict>
          </mc:Fallback>
        </mc:AlternateContent>
      </w:r>
      <w:r>
        <w:rPr>
          <w:rFonts w:ascii="Times New Roman" w:hAnsi="Times New Roman" w:cs="Times New Roman"/>
          <w:sz w:val="22"/>
          <w:szCs w:val="22"/>
        </w:rPr>
        <w:t xml:space="preserve"> </w:t>
      </w:r>
    </w:p>
    <w:p w:rsidR="004F07B4" w:rsidRPr="00520BE6" w:rsidRDefault="00305AFB"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93056" behindDoc="0" locked="0" layoutInCell="1" allowOverlap="1" wp14:anchorId="1DF598BD" wp14:editId="71F14B3F">
                <wp:simplePos x="0" y="0"/>
                <wp:positionH relativeFrom="column">
                  <wp:posOffset>752475</wp:posOffset>
                </wp:positionH>
                <wp:positionV relativeFrom="paragraph">
                  <wp:posOffset>151765</wp:posOffset>
                </wp:positionV>
                <wp:extent cx="2179320" cy="9525"/>
                <wp:effectExtent l="0" t="0" r="30480" b="28575"/>
                <wp:wrapNone/>
                <wp:docPr id="33" name="Straight Connector 33"/>
                <wp:cNvGraphicFramePr/>
                <a:graphic xmlns:a="http://schemas.openxmlformats.org/drawingml/2006/main">
                  <a:graphicData uri="http://schemas.microsoft.com/office/word/2010/wordprocessingShape">
                    <wps:wsp>
                      <wps:cNvCnPr/>
                      <wps:spPr>
                        <a:xfrm flipV="1">
                          <a:off x="0" y="0"/>
                          <a:ext cx="217932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F7D6C" id="Straight Connector 3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1.95pt" to="230.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" strokecolor="black [3200]" strokeweight=".5pt">
                <v:stroke joinstyle="miter"/>
              </v:line>
            </w:pict>
          </mc:Fallback>
        </mc:AlternateContent>
      </w: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0224" behindDoc="0" locked="0" layoutInCell="1" allowOverlap="1" wp14:anchorId="50E09FC1" wp14:editId="545D904B">
                <wp:simplePos x="0" y="0"/>
                <wp:positionH relativeFrom="column">
                  <wp:posOffset>2943225</wp:posOffset>
                </wp:positionH>
                <wp:positionV relativeFrom="paragraph">
                  <wp:posOffset>162560</wp:posOffset>
                </wp:positionV>
                <wp:extent cx="571500" cy="447675"/>
                <wp:effectExtent l="0" t="0" r="76200" b="47625"/>
                <wp:wrapNone/>
                <wp:docPr id="43" name="Straight Arrow Connector 43"/>
                <wp:cNvGraphicFramePr/>
                <a:graphic xmlns:a="http://schemas.openxmlformats.org/drawingml/2006/main">
                  <a:graphicData uri="http://schemas.microsoft.com/office/word/2010/wordprocessingShape">
                    <wps:wsp>
                      <wps:cNvCnPr/>
                      <wps:spPr>
                        <a:xfrm>
                          <a:off x="0" y="0"/>
                          <a:ext cx="571500" cy="4476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2244B5" id="_x0000_t32" coordsize="21600,21600" o:spt="32" o:oned="t" path="m,l21600,21600e" filled="f">
                <v:path arrowok="t" fillok="f" o:connecttype="none"/>
                <o:lock v:ext="edit" shapetype="t"/>
              </v:shapetype>
              <v:shape id="Straight Arrow Connector 43" o:spid="_x0000_s1026" type="#_x0000_t32" style="position:absolute;margin-left:231.75pt;margin-top:12.8pt;width:45pt;height:35.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" strokecolor="black [3200]" strokeweight=".5pt">
                <v:stroke dashstyle="dash" endarrow="block" joinstyle="miter"/>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305AFB"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99200" behindDoc="0" locked="0" layoutInCell="1" allowOverlap="1" wp14:anchorId="24757DA4" wp14:editId="4A61C1BD">
                <wp:simplePos x="0" y="0"/>
                <wp:positionH relativeFrom="column">
                  <wp:posOffset>771524</wp:posOffset>
                </wp:positionH>
                <wp:positionV relativeFrom="paragraph">
                  <wp:posOffset>85726</wp:posOffset>
                </wp:positionV>
                <wp:extent cx="257175" cy="7429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257175" cy="7429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15656" id="Straight Arrow Connector 42" o:spid="_x0000_s1026" type="#_x0000_t32" style="position:absolute;margin-left:60.75pt;margin-top:6.75pt;width:20.25pt;height:58.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" strokecolor="black [3200]" strokeweight=".5pt">
                <v:stroke dashstyle="dash" endarrow="block" joinstyle="miter"/>
              </v:shap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i/>
          <w:iCs/>
          <w:noProof/>
          <w:color w:val="5B9BD5" w:themeColor="accent1"/>
          <w:sz w:val="22"/>
          <w:szCs w:val="22"/>
        </w:rPr>
        <mc:AlternateContent>
          <mc:Choice Requires="wps">
            <w:drawing>
              <wp:anchor distT="45720" distB="45720" distL="114300" distR="114300" simplePos="0" relativeHeight="251662336" behindDoc="0" locked="0" layoutInCell="1" allowOverlap="1" wp14:anchorId="718556E9" wp14:editId="2364276D">
                <wp:simplePos x="0" y="0"/>
                <wp:positionH relativeFrom="column">
                  <wp:posOffset>-771525</wp:posOffset>
                </wp:positionH>
                <wp:positionV relativeFrom="paragraph">
                  <wp:posOffset>22225</wp:posOffset>
                </wp:positionV>
                <wp:extent cx="2346960" cy="20955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09550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sidRPr="00217846">
                              <w:rPr>
                                <w:b/>
                              </w:rPr>
                              <w:t>Actions</w:t>
                            </w:r>
                          </w:p>
                          <w:p w:rsidR="0029451B" w:rsidRPr="00217846" w:rsidRDefault="0029451B" w:rsidP="004F07B4">
                            <w:pPr>
                              <w:jc w:val="center"/>
                              <w:rPr>
                                <w:b/>
                              </w:rPr>
                            </w:pPr>
                          </w:p>
                          <w:p w:rsidR="0029451B" w:rsidRDefault="0029451B" w:rsidP="004F07B4">
                            <w:r>
                              <w:t>-Issue/Search Books: String</w:t>
                            </w:r>
                          </w:p>
                          <w:p w:rsidR="0029451B" w:rsidRDefault="0029451B" w:rsidP="004F07B4">
                            <w:r>
                              <w:t>-Return Books: String</w:t>
                            </w:r>
                          </w:p>
                          <w:p w:rsidR="0029451B" w:rsidRDefault="0029451B" w:rsidP="004F07B4">
                            <w:r>
                              <w:t>-Add Books: String</w:t>
                            </w:r>
                          </w:p>
                          <w:p w:rsidR="0029451B" w:rsidRDefault="0029451B" w:rsidP="004F07B4">
                            <w:r>
                              <w:t>-Remove Books: String</w:t>
                            </w:r>
                          </w:p>
                          <w:p w:rsidR="0029451B" w:rsidRDefault="0029451B" w:rsidP="004F07B4">
                            <w:r>
                              <w:t>-Issued Books Data: String</w:t>
                            </w:r>
                          </w:p>
                          <w:p w:rsidR="0029451B" w:rsidRDefault="0029451B" w:rsidP="004F07B4">
                            <w:r>
                              <w:t>-Books Data: String</w:t>
                            </w:r>
                          </w:p>
                          <w:p w:rsidR="0029451B" w:rsidRDefault="0029451B" w:rsidP="004F07B4"/>
                          <w:p w:rsidR="0029451B" w:rsidRDefault="0029451B" w:rsidP="004F07B4">
                            <w:r>
                              <w:t>-Next Form (): void</w:t>
                            </w:r>
                          </w:p>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56E9" id="_x0000_s1031" type="#_x0000_t202" style="position:absolute;margin-left:-60.75pt;margin-top:1.75pt;width:184.8pt;height: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3o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">
                <v:textbox>
                  <w:txbxContent>
                    <w:p w:rsidR="0029451B" w:rsidRDefault="0029451B" w:rsidP="004F07B4">
                      <w:pPr>
                        <w:jc w:val="center"/>
                        <w:rPr>
                          <w:b/>
                        </w:rPr>
                      </w:pPr>
                      <w:r w:rsidRPr="00217846">
                        <w:rPr>
                          <w:b/>
                        </w:rPr>
                        <w:t>Actions</w:t>
                      </w:r>
                    </w:p>
                    <w:p w:rsidR="0029451B" w:rsidRPr="00217846" w:rsidRDefault="0029451B" w:rsidP="004F07B4">
                      <w:pPr>
                        <w:jc w:val="center"/>
                        <w:rPr>
                          <w:b/>
                        </w:rPr>
                      </w:pPr>
                    </w:p>
                    <w:p w:rsidR="0029451B" w:rsidRDefault="0029451B" w:rsidP="004F07B4">
                      <w:r>
                        <w:t>-Issue/Search Books: String</w:t>
                      </w:r>
                    </w:p>
                    <w:p w:rsidR="0029451B" w:rsidRDefault="0029451B" w:rsidP="004F07B4">
                      <w:r>
                        <w:t>-Return Books: String</w:t>
                      </w:r>
                    </w:p>
                    <w:p w:rsidR="0029451B" w:rsidRDefault="0029451B" w:rsidP="004F07B4">
                      <w:r>
                        <w:t>-Add Books: String</w:t>
                      </w:r>
                    </w:p>
                    <w:p w:rsidR="0029451B" w:rsidRDefault="0029451B" w:rsidP="004F07B4">
                      <w:r>
                        <w:t>-Remove Books: String</w:t>
                      </w:r>
                    </w:p>
                    <w:p w:rsidR="0029451B" w:rsidRDefault="0029451B" w:rsidP="004F07B4">
                      <w:r>
                        <w:t>-Issued Books Data: String</w:t>
                      </w:r>
                    </w:p>
                    <w:p w:rsidR="0029451B" w:rsidRDefault="0029451B" w:rsidP="004F07B4">
                      <w:r>
                        <w:t>-Books Data: String</w:t>
                      </w:r>
                    </w:p>
                    <w:p w:rsidR="0029451B" w:rsidRDefault="0029451B" w:rsidP="004F07B4"/>
                    <w:p w:rsidR="0029451B" w:rsidRDefault="0029451B" w:rsidP="004F07B4">
                      <w:r>
                        <w:t>-Next Form (): void</w:t>
                      </w:r>
                    </w:p>
                    <w:p w:rsidR="0029451B" w:rsidRDefault="0029451B" w:rsidP="004F07B4"/>
                  </w:txbxContent>
                </v:textbox>
                <w10:wrap type="square"/>
              </v:shape>
            </w:pict>
          </mc:Fallback>
        </mc:AlternateContent>
      </w:r>
    </w:p>
    <w:p w:rsidR="004F07B4" w:rsidRPr="00520BE6" w:rsidRDefault="00736F34" w:rsidP="00403C02">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9440" behindDoc="0" locked="0" layoutInCell="1" allowOverlap="1">
                <wp:simplePos x="0" y="0"/>
                <wp:positionH relativeFrom="column">
                  <wp:posOffset>-762000</wp:posOffset>
                </wp:positionH>
                <wp:positionV relativeFrom="paragraph">
                  <wp:posOffset>160020</wp:posOffset>
                </wp:positionV>
                <wp:extent cx="2346960" cy="19050"/>
                <wp:effectExtent l="0" t="0" r="34290" b="19050"/>
                <wp:wrapNone/>
                <wp:docPr id="30" name="Straight Connector 30"/>
                <wp:cNvGraphicFramePr/>
                <a:graphic xmlns:a="http://schemas.openxmlformats.org/drawingml/2006/main">
                  <a:graphicData uri="http://schemas.microsoft.com/office/word/2010/wordprocessingShape">
                    <wps:wsp>
                      <wps:cNvCnPr/>
                      <wps:spPr>
                        <a:xfrm>
                          <a:off x="0" y="0"/>
                          <a:ext cx="234696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75CC9C" id="Straight Connector 30"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pt,12.6pt" to="124.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" strokecolor="black [3200]" strokeweight=".5pt">
                <v:stroke joinstyle="miter"/>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25CA9072" wp14:editId="67142AF2">
                <wp:simplePos x="0" y="0"/>
                <wp:positionH relativeFrom="column">
                  <wp:posOffset>3537585</wp:posOffset>
                </wp:positionH>
                <wp:positionV relativeFrom="paragraph">
                  <wp:posOffset>212725</wp:posOffset>
                </wp:positionV>
                <wp:extent cx="2346960" cy="0"/>
                <wp:effectExtent l="0" t="0" r="34290" b="19050"/>
                <wp:wrapNone/>
                <wp:docPr id="13" name="Straight Connector 13"/>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D8BB7"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16.75pt" to="463.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" strokecolor="black [3200]" strokeweight=".5pt">
                <v:stroke joinstyle="miter"/>
              </v:line>
            </w:pict>
          </mc:Fallback>
        </mc:AlternateContent>
      </w: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5BC758EB" wp14:editId="09AB1CD8">
                <wp:simplePos x="0" y="0"/>
                <wp:positionH relativeFrom="margin">
                  <wp:posOffset>3530600</wp:posOffset>
                </wp:positionH>
                <wp:positionV relativeFrom="paragraph">
                  <wp:posOffset>17780</wp:posOffset>
                </wp:positionV>
                <wp:extent cx="2346960" cy="0"/>
                <wp:effectExtent l="0" t="0" r="34290" b="19050"/>
                <wp:wrapNone/>
                <wp:docPr id="26" name="Straight Connector 26"/>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79454"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8pt,1.4pt" to="462.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" strokecolor="black [3200]" strokeweight=".5pt">
                <v:stroke joinstyle="miter"/>
                <w10:wrap anchorx="margin"/>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736F34" w:rsidP="00403C02">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79705EB9" wp14:editId="66EEC64E">
                <wp:simplePos x="0" y="0"/>
                <wp:positionH relativeFrom="column">
                  <wp:posOffset>-765175</wp:posOffset>
                </wp:positionH>
                <wp:positionV relativeFrom="paragraph">
                  <wp:posOffset>145415</wp:posOffset>
                </wp:positionV>
                <wp:extent cx="2346960" cy="0"/>
                <wp:effectExtent l="0" t="0" r="34290" b="19050"/>
                <wp:wrapNone/>
                <wp:docPr id="12" name="Straight Connector 12"/>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F8C11"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11.45pt" to="124.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" strokecolor="black [3200]" strokeweight=".5pt">
                <v:stroke joinstyle="miter"/>
              </v:line>
            </w:pict>
          </mc:Fallback>
        </mc:AlternateContent>
      </w: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4F07B4" w:rsidP="00403C02">
      <w:pPr>
        <w:pStyle w:val="R-Normal"/>
        <w:rPr>
          <w:rFonts w:ascii="Times New Roman" w:hAnsi="Times New Roman" w:cs="Times New Roman"/>
          <w:sz w:val="22"/>
          <w:szCs w:val="22"/>
        </w:rPr>
      </w:pPr>
    </w:p>
    <w:p w:rsidR="004F07B4" w:rsidRPr="00520BE6" w:rsidRDefault="000E78EB" w:rsidP="004F07B4">
      <w:pPr>
        <w:rPr>
          <w:sz w:val="22"/>
          <w:szCs w:val="22"/>
        </w:rPr>
      </w:pPr>
      <w:r w:rsidRPr="00520BE6">
        <w:rPr>
          <w:i/>
          <w:iCs/>
          <w:noProof/>
          <w:color w:val="5B9BD5" w:themeColor="accent1"/>
          <w:sz w:val="22"/>
          <w:szCs w:val="22"/>
        </w:rPr>
        <mc:AlternateContent>
          <mc:Choice Requires="wps">
            <w:drawing>
              <wp:anchor distT="45720" distB="45720" distL="114300" distR="114300" simplePos="0" relativeHeight="251681792" behindDoc="0" locked="0" layoutInCell="1" allowOverlap="1" wp14:anchorId="1410D5D7" wp14:editId="64E850C6">
                <wp:simplePos x="0" y="0"/>
                <wp:positionH relativeFrom="column">
                  <wp:posOffset>3539490</wp:posOffset>
                </wp:positionH>
                <wp:positionV relativeFrom="paragraph">
                  <wp:posOffset>0</wp:posOffset>
                </wp:positionV>
                <wp:extent cx="2346960" cy="1507490"/>
                <wp:effectExtent l="0" t="0" r="15240" b="165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50749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Student Data</w:t>
                            </w:r>
                          </w:p>
                          <w:p w:rsidR="0029451B" w:rsidRPr="00217846" w:rsidRDefault="0029451B" w:rsidP="004F07B4">
                            <w:pPr>
                              <w:jc w:val="center"/>
                              <w:rPr>
                                <w:b/>
                              </w:rPr>
                            </w:pPr>
                          </w:p>
                          <w:p w:rsidR="0029451B" w:rsidRDefault="0029451B" w:rsidP="004F07B4">
                            <w:r>
                              <w:t>-Account No: String</w:t>
                            </w:r>
                          </w:p>
                          <w:p w:rsidR="0029451B" w:rsidRDefault="0029451B" w:rsidP="004F07B4"/>
                          <w:p w:rsidR="0029451B" w:rsidRDefault="0029451B" w:rsidP="004F07B4">
                            <w:r>
                              <w:t>-Search Student (): void</w:t>
                            </w:r>
                          </w:p>
                          <w:p w:rsidR="0029451B" w:rsidRDefault="0029451B" w:rsidP="004F07B4">
                            <w:r>
                              <w:t>-Search All Students (): void</w:t>
                            </w:r>
                          </w:p>
                          <w:p w:rsidR="0029451B" w:rsidRDefault="0029451B" w:rsidP="004F07B4">
                            <w:r>
                              <w:t>-Remove Student (): void</w:t>
                            </w:r>
                          </w:p>
                          <w:p w:rsidR="0029451B" w:rsidRDefault="0029451B" w:rsidP="004F07B4"/>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D5D7" id="_x0000_s1032" type="#_x0000_t202" style="position:absolute;margin-left:278.7pt;margin-top:0;width:184.8pt;height:118.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zJ4Jw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">
                <v:textbox>
                  <w:txbxContent>
                    <w:p w:rsidR="0029451B" w:rsidRDefault="0029451B" w:rsidP="004F07B4">
                      <w:pPr>
                        <w:jc w:val="center"/>
                        <w:rPr>
                          <w:b/>
                        </w:rPr>
                      </w:pPr>
                      <w:r>
                        <w:rPr>
                          <w:b/>
                        </w:rPr>
                        <w:t>Student Data</w:t>
                      </w:r>
                    </w:p>
                    <w:p w:rsidR="0029451B" w:rsidRPr="00217846" w:rsidRDefault="0029451B" w:rsidP="004F07B4">
                      <w:pPr>
                        <w:jc w:val="center"/>
                        <w:rPr>
                          <w:b/>
                        </w:rPr>
                      </w:pPr>
                    </w:p>
                    <w:p w:rsidR="0029451B" w:rsidRDefault="0029451B" w:rsidP="004F07B4">
                      <w:r>
                        <w:t>-Account No: String</w:t>
                      </w:r>
                    </w:p>
                    <w:p w:rsidR="0029451B" w:rsidRDefault="0029451B" w:rsidP="004F07B4"/>
                    <w:p w:rsidR="0029451B" w:rsidRDefault="0029451B" w:rsidP="004F07B4">
                      <w:r>
                        <w:t>-Search Student (): void</w:t>
                      </w:r>
                    </w:p>
                    <w:p w:rsidR="0029451B" w:rsidRDefault="0029451B" w:rsidP="004F07B4">
                      <w:r>
                        <w:t>-Search All Students (): void</w:t>
                      </w:r>
                    </w:p>
                    <w:p w:rsidR="0029451B" w:rsidRDefault="0029451B" w:rsidP="004F07B4">
                      <w:r>
                        <w:t>-Remove Student (): void</w:t>
                      </w:r>
                    </w:p>
                    <w:p w:rsidR="0029451B" w:rsidRDefault="0029451B" w:rsidP="004F07B4"/>
                    <w:p w:rsidR="0029451B" w:rsidRDefault="0029451B" w:rsidP="004F07B4"/>
                  </w:txbxContent>
                </v:textbox>
                <w10:wrap type="square"/>
              </v:shape>
            </w:pict>
          </mc:Fallback>
        </mc:AlternateContent>
      </w:r>
      <w:r w:rsidR="00DE3DC0" w:rsidRPr="00520BE6">
        <w:rPr>
          <w:noProof/>
          <w:sz w:val="22"/>
          <w:szCs w:val="22"/>
        </w:rPr>
        <mc:AlternateContent>
          <mc:Choice Requires="wps">
            <w:drawing>
              <wp:anchor distT="45720" distB="45720" distL="114300" distR="114300" simplePos="0" relativeHeight="251672576" behindDoc="0" locked="0" layoutInCell="1" allowOverlap="1" wp14:anchorId="42D563FA" wp14:editId="0F6941D1">
                <wp:simplePos x="0" y="0"/>
                <wp:positionH relativeFrom="column">
                  <wp:posOffset>-400050</wp:posOffset>
                </wp:positionH>
                <wp:positionV relativeFrom="paragraph">
                  <wp:posOffset>0</wp:posOffset>
                </wp:positionV>
                <wp:extent cx="2360930" cy="2314575"/>
                <wp:effectExtent l="0" t="0" r="1524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1457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Add Books</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r>
                              <w:t>-Shelf No: String</w:t>
                            </w:r>
                          </w:p>
                          <w:p w:rsidR="0029451B" w:rsidRDefault="0029451B" w:rsidP="004F07B4">
                            <w:r>
                              <w:t>-Room No: String</w:t>
                            </w:r>
                          </w:p>
                          <w:p w:rsidR="0029451B" w:rsidRDefault="0029451B" w:rsidP="004F07B4">
                            <w:r>
                              <w:t>-Quantity: String</w:t>
                            </w:r>
                          </w:p>
                          <w:p w:rsidR="0029451B" w:rsidRDefault="0029451B" w:rsidP="004F07B4">
                            <w:r>
                              <w:t>-Available Quantity: String</w:t>
                            </w:r>
                          </w:p>
                          <w:p w:rsidR="0029451B" w:rsidRDefault="0029451B" w:rsidP="004F07B4"/>
                          <w:p w:rsidR="0029451B" w:rsidRDefault="0029451B" w:rsidP="004F07B4">
                            <w:r>
                              <w:t>-Add Books (): void</w:t>
                            </w:r>
                          </w:p>
                          <w:p w:rsidR="0029451B" w:rsidRDefault="0029451B" w:rsidP="004F07B4">
                            <w:r>
                              <w:t>-Search Books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D563FA" id="_x0000_s1033" type="#_x0000_t202" style="position:absolute;margin-left:-31.5pt;margin-top:0;width:185.9pt;height:182.25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WiJg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">
                <v:textbox>
                  <w:txbxContent>
                    <w:p w:rsidR="0029451B" w:rsidRDefault="0029451B" w:rsidP="004F07B4">
                      <w:pPr>
                        <w:jc w:val="center"/>
                        <w:rPr>
                          <w:b/>
                        </w:rPr>
                      </w:pPr>
                      <w:r>
                        <w:rPr>
                          <w:b/>
                        </w:rPr>
                        <w:t>Add Books</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r>
                        <w:t>-Shelf No: String</w:t>
                      </w:r>
                    </w:p>
                    <w:p w:rsidR="0029451B" w:rsidRDefault="0029451B" w:rsidP="004F07B4">
                      <w:r>
                        <w:t>-Room No: String</w:t>
                      </w:r>
                    </w:p>
                    <w:p w:rsidR="0029451B" w:rsidRDefault="0029451B" w:rsidP="004F07B4">
                      <w:r>
                        <w:t>-Quantity: String</w:t>
                      </w:r>
                    </w:p>
                    <w:p w:rsidR="0029451B" w:rsidRDefault="0029451B" w:rsidP="004F07B4">
                      <w:r>
                        <w:t>-Available Quantity: String</w:t>
                      </w:r>
                    </w:p>
                    <w:p w:rsidR="0029451B" w:rsidRDefault="0029451B" w:rsidP="004F07B4"/>
                    <w:p w:rsidR="0029451B" w:rsidRDefault="0029451B" w:rsidP="004F07B4">
                      <w:r>
                        <w:t>-Add Books (): void</w:t>
                      </w:r>
                    </w:p>
                    <w:p w:rsidR="0029451B" w:rsidRDefault="0029451B" w:rsidP="004F07B4">
                      <w:r>
                        <w:t>-Search Books (): void</w:t>
                      </w:r>
                    </w:p>
                  </w:txbxContent>
                </v:textbox>
                <w10:wrap type="square"/>
              </v:shape>
            </w:pict>
          </mc:Fallback>
        </mc:AlternateContent>
      </w:r>
    </w:p>
    <w:p w:rsidR="00014981" w:rsidRPr="00520BE6" w:rsidRDefault="000E78E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5B47410D" wp14:editId="579780B7">
                <wp:simplePos x="0" y="0"/>
                <wp:positionH relativeFrom="column">
                  <wp:posOffset>3548380</wp:posOffset>
                </wp:positionH>
                <wp:positionV relativeFrom="paragraph">
                  <wp:posOffset>137795</wp:posOffset>
                </wp:positionV>
                <wp:extent cx="2346960" cy="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1368F"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pt,10.85pt" to="464.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" strokecolor="black [3200]" strokeweight=".5pt">
                <v:stroke joinstyle="miter"/>
              </v:line>
            </w:pict>
          </mc:Fallback>
        </mc:AlternateContent>
      </w:r>
      <w:r w:rsidR="00DE3DC0" w:rsidRPr="00520BE6">
        <w:rPr>
          <w:rFonts w:ascii="Times New Roman" w:hAnsi="Times New Roman" w:cs="Times New Roman"/>
          <w:noProof/>
          <w:sz w:val="22"/>
          <w:szCs w:val="22"/>
        </w:rPr>
        <mc:AlternateContent>
          <mc:Choice Requires="wps">
            <w:drawing>
              <wp:anchor distT="0" distB="0" distL="114300" distR="114300" simplePos="0" relativeHeight="251679744" behindDoc="0" locked="0" layoutInCell="1" allowOverlap="1" wp14:anchorId="6A31C305" wp14:editId="12138F28">
                <wp:simplePos x="0" y="0"/>
                <wp:positionH relativeFrom="margin">
                  <wp:posOffset>-381000</wp:posOffset>
                </wp:positionH>
                <wp:positionV relativeFrom="paragraph">
                  <wp:posOffset>100965</wp:posOffset>
                </wp:positionV>
                <wp:extent cx="215265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2152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79850"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7.95pt" to="13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" strokecolor="black [3200]" strokeweight=".5pt">
                <v:stroke joinstyle="miter"/>
                <w10:wrap anchorx="margin"/>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0E78E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13679A12" wp14:editId="088E6249">
                <wp:simplePos x="0" y="0"/>
                <wp:positionH relativeFrom="column">
                  <wp:posOffset>3552825</wp:posOffset>
                </wp:positionH>
                <wp:positionV relativeFrom="paragraph">
                  <wp:posOffset>72390</wp:posOffset>
                </wp:positionV>
                <wp:extent cx="2337435" cy="9525"/>
                <wp:effectExtent l="0" t="0" r="24765" b="28575"/>
                <wp:wrapNone/>
                <wp:docPr id="23" name="Straight Connector 23"/>
                <wp:cNvGraphicFramePr/>
                <a:graphic xmlns:a="http://schemas.openxmlformats.org/drawingml/2006/main">
                  <a:graphicData uri="http://schemas.microsoft.com/office/word/2010/wordprocessingShape">
                    <wps:wsp>
                      <wps:cNvCnPr/>
                      <wps:spPr>
                        <a:xfrm>
                          <a:off x="0" y="0"/>
                          <a:ext cx="233743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B0583" id="Straight Connector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5.7pt" to="463.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" strokecolor="black [3200]" strokeweight=".5pt">
                <v:stroke joinstyle="miter"/>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5344" behindDoc="0" locked="0" layoutInCell="1" allowOverlap="1">
                <wp:simplePos x="0" y="0"/>
                <wp:positionH relativeFrom="column">
                  <wp:posOffset>1781175</wp:posOffset>
                </wp:positionH>
                <wp:positionV relativeFrom="paragraph">
                  <wp:posOffset>29210</wp:posOffset>
                </wp:positionV>
                <wp:extent cx="1506855" cy="1762125"/>
                <wp:effectExtent l="38100" t="38100" r="17145"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1506855" cy="17621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BE8CE" id="Straight Arrow Connector 49" o:spid="_x0000_s1026" type="#_x0000_t32" style="position:absolute;margin-left:140.25pt;margin-top:2.3pt;width:118.65pt;height:138.7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" strokecolor="black [3200]" strokeweight=".5pt">
                <v:stroke dashstyle="dash" endarrow="block" joinstyle="miter"/>
              </v:shap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4320" behindDoc="0" locked="0" layoutInCell="1" allowOverlap="1">
                <wp:simplePos x="0" y="0"/>
                <wp:positionH relativeFrom="column">
                  <wp:posOffset>4371975</wp:posOffset>
                </wp:positionH>
                <wp:positionV relativeFrom="paragraph">
                  <wp:posOffset>60325</wp:posOffset>
                </wp:positionV>
                <wp:extent cx="19050" cy="1416685"/>
                <wp:effectExtent l="76200" t="38100" r="57150" b="12065"/>
                <wp:wrapNone/>
                <wp:docPr id="48" name="Straight Arrow Connector 48"/>
                <wp:cNvGraphicFramePr/>
                <a:graphic xmlns:a="http://schemas.openxmlformats.org/drawingml/2006/main">
                  <a:graphicData uri="http://schemas.microsoft.com/office/word/2010/wordprocessingShape">
                    <wps:wsp>
                      <wps:cNvCnPr/>
                      <wps:spPr>
                        <a:xfrm flipH="1" flipV="1">
                          <a:off x="0" y="0"/>
                          <a:ext cx="19050" cy="141668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4474C2" id="Straight Arrow Connector 48" o:spid="_x0000_s1026" type="#_x0000_t32" style="position:absolute;margin-left:344.25pt;margin-top:4.75pt;width:1.5pt;height:111.5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" strokecolor="black [3200]" strokeweight=".5pt">
                <v:stroke dashstyle="dash" endarrow="block" joinstyle="miter"/>
              </v:shape>
            </w:pict>
          </mc:Fallback>
        </mc:AlternateContent>
      </w:r>
      <w:r w:rsidR="00DE3DC0" w:rsidRPr="00520BE6">
        <w:rPr>
          <w:rFonts w:ascii="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595D3168" wp14:editId="673D4709">
                <wp:simplePos x="0" y="0"/>
                <wp:positionH relativeFrom="margin">
                  <wp:posOffset>-390525</wp:posOffset>
                </wp:positionH>
                <wp:positionV relativeFrom="paragraph">
                  <wp:posOffset>113665</wp:posOffset>
                </wp:positionV>
                <wp:extent cx="21621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216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8A060"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75pt,8.95pt" to="13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" strokecolor="black [3200]" strokeweight=".5pt">
                <v:stroke joinstyle="miter"/>
                <w10:wrap anchorx="margin"/>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45720" distB="45720" distL="114300" distR="114300" simplePos="0" relativeHeight="251696128" behindDoc="0" locked="0" layoutInCell="1" allowOverlap="1" wp14:anchorId="2ACCF348" wp14:editId="139DCD2D">
                <wp:simplePos x="0" y="0"/>
                <wp:positionH relativeFrom="column">
                  <wp:posOffset>3057525</wp:posOffset>
                </wp:positionH>
                <wp:positionV relativeFrom="paragraph">
                  <wp:posOffset>28575</wp:posOffset>
                </wp:positionV>
                <wp:extent cx="2360930" cy="885825"/>
                <wp:effectExtent l="0" t="0" r="1524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5825"/>
                        </a:xfrm>
                        <a:prstGeom prst="rect">
                          <a:avLst/>
                        </a:prstGeom>
                        <a:solidFill>
                          <a:srgbClr val="FFFFFF"/>
                        </a:solidFill>
                        <a:ln w="9525">
                          <a:solidFill>
                            <a:srgbClr val="000000"/>
                          </a:solidFill>
                          <a:miter lim="800000"/>
                          <a:headEnd/>
                          <a:tailEnd/>
                        </a:ln>
                      </wps:spPr>
                      <wps:txbx>
                        <w:txbxContent>
                          <w:p w:rsidR="0029451B" w:rsidRDefault="0029451B" w:rsidP="000E78EB">
                            <w:pPr>
                              <w:jc w:val="center"/>
                              <w:rPr>
                                <w:b/>
                              </w:rPr>
                            </w:pPr>
                            <w:r>
                              <w:rPr>
                                <w:b/>
                              </w:rPr>
                              <w:t>Driver Class</w:t>
                            </w:r>
                          </w:p>
                          <w:p w:rsidR="0029451B" w:rsidRDefault="0029451B" w:rsidP="000E78EB">
                            <w:pPr>
                              <w:rPr>
                                <w:b/>
                              </w:rPr>
                            </w:pPr>
                          </w:p>
                          <w:p w:rsidR="0029451B" w:rsidRDefault="0029451B" w:rsidP="000E78EB">
                            <w:r>
                              <w:t xml:space="preserve"> </w:t>
                            </w:r>
                          </w:p>
                          <w:p w:rsidR="0029451B" w:rsidRDefault="0029451B" w:rsidP="000E78EB">
                            <w:r>
                              <w:t>+ Main (args):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CCF348" id="_x0000_s1034" type="#_x0000_t202" style="position:absolute;margin-left:240.75pt;margin-top:2.25pt;width:185.9pt;height:69.75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z7JQ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">
                <v:textbox>
                  <w:txbxContent>
                    <w:p w:rsidR="0029451B" w:rsidRDefault="0029451B" w:rsidP="000E78EB">
                      <w:pPr>
                        <w:jc w:val="center"/>
                        <w:rPr>
                          <w:b/>
                        </w:rPr>
                      </w:pPr>
                      <w:r>
                        <w:rPr>
                          <w:b/>
                        </w:rPr>
                        <w:t>Driver Class</w:t>
                      </w:r>
                    </w:p>
                    <w:p w:rsidR="0029451B" w:rsidRDefault="0029451B" w:rsidP="000E78EB">
                      <w:pPr>
                        <w:rPr>
                          <w:b/>
                        </w:rPr>
                      </w:pPr>
                    </w:p>
                    <w:p w:rsidR="0029451B" w:rsidRDefault="0029451B" w:rsidP="000E78EB">
                      <w:r>
                        <w:t xml:space="preserve"> </w:t>
                      </w:r>
                    </w:p>
                    <w:p w:rsidR="0029451B" w:rsidRDefault="0029451B" w:rsidP="000E78EB">
                      <w:r>
                        <w:t>+ Main (args): void</w:t>
                      </w:r>
                    </w:p>
                  </w:txbxContent>
                </v:textbox>
                <w10:wrap type="square"/>
              </v:shape>
            </w:pict>
          </mc:Fallback>
        </mc:AlternateContent>
      </w: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97152" behindDoc="0" locked="0" layoutInCell="1" allowOverlap="1" wp14:anchorId="0283A0B8" wp14:editId="0EB96B31">
                <wp:simplePos x="0" y="0"/>
                <wp:positionH relativeFrom="column">
                  <wp:posOffset>3056890</wp:posOffset>
                </wp:positionH>
                <wp:positionV relativeFrom="paragraph">
                  <wp:posOffset>157480</wp:posOffset>
                </wp:positionV>
                <wp:extent cx="2181225" cy="1905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2181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44C89" id="Straight Connector 3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40.7pt,12.4pt" to="412.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" strokecolor="black [3200]" strokeweight=".5pt">
                <v:stroke joinstyle="miter"/>
              </v:line>
            </w:pict>
          </mc:Fallback>
        </mc:AlternateContent>
      </w:r>
      <w:r w:rsidR="000E78EB" w:rsidRPr="00520BE6">
        <w:rPr>
          <w:rFonts w:ascii="Times New Roman" w:hAnsi="Times New Roman" w:cs="Times New Roman"/>
          <w:noProof/>
          <w:sz w:val="22"/>
          <w:szCs w:val="22"/>
        </w:rPr>
        <mc:AlternateContent>
          <mc:Choice Requires="wps">
            <w:drawing>
              <wp:anchor distT="45720" distB="45720" distL="114300" distR="114300" simplePos="0" relativeHeight="251671552" behindDoc="0" locked="0" layoutInCell="1" allowOverlap="1" wp14:anchorId="13E0C073" wp14:editId="3043C941">
                <wp:simplePos x="0" y="0"/>
                <wp:positionH relativeFrom="column">
                  <wp:posOffset>-371475</wp:posOffset>
                </wp:positionH>
                <wp:positionV relativeFrom="paragraph">
                  <wp:posOffset>119380</wp:posOffset>
                </wp:positionV>
                <wp:extent cx="2360930" cy="1819275"/>
                <wp:effectExtent l="0" t="0" r="1524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927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Remove Books</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p w:rsidR="0029451B" w:rsidRDefault="0029451B" w:rsidP="004F07B4">
                            <w:r>
                              <w:t>-Remove Book (): void</w:t>
                            </w:r>
                          </w:p>
                          <w:p w:rsidR="0029451B" w:rsidRDefault="0029451B" w:rsidP="004F07B4">
                            <w:r>
                              <w:t>-Remove All Book (): void</w:t>
                            </w:r>
                          </w:p>
                          <w:p w:rsidR="0029451B" w:rsidRDefault="0029451B" w:rsidP="004F07B4">
                            <w:r>
                              <w:t>-Search Book (): void</w:t>
                            </w:r>
                          </w:p>
                          <w:p w:rsidR="0029451B" w:rsidRDefault="0029451B" w:rsidP="004F07B4">
                            <w:r>
                              <w:t>-Search All Books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E0C073" id="_x0000_s1035" type="#_x0000_t202" style="position:absolute;margin-left:-29.25pt;margin-top:9.4pt;width:185.9pt;height:143.2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">
                <v:textbox>
                  <w:txbxContent>
                    <w:p w:rsidR="0029451B" w:rsidRDefault="0029451B" w:rsidP="004F07B4">
                      <w:pPr>
                        <w:jc w:val="center"/>
                        <w:rPr>
                          <w:b/>
                        </w:rPr>
                      </w:pPr>
                      <w:r>
                        <w:rPr>
                          <w:b/>
                        </w:rPr>
                        <w:t>Remove Books</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p w:rsidR="0029451B" w:rsidRDefault="0029451B" w:rsidP="004F07B4">
                      <w:r>
                        <w:t>-Remove Book (): void</w:t>
                      </w:r>
                    </w:p>
                    <w:p w:rsidR="0029451B" w:rsidRDefault="0029451B" w:rsidP="004F07B4">
                      <w:r>
                        <w:t>-Remove All Book (): void</w:t>
                      </w:r>
                    </w:p>
                    <w:p w:rsidR="0029451B" w:rsidRDefault="0029451B" w:rsidP="004F07B4">
                      <w:r>
                        <w:t>-Search Book (): void</w:t>
                      </w:r>
                    </w:p>
                    <w:p w:rsidR="0029451B" w:rsidRDefault="0029451B" w:rsidP="004F07B4">
                      <w:r>
                        <w:t>-Search All Books (): void</w:t>
                      </w:r>
                    </w:p>
                  </w:txbxContent>
                </v:textbox>
                <w10:wrap type="square"/>
              </v:shap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6368" behindDoc="0" locked="0" layoutInCell="1" allowOverlap="1">
                <wp:simplePos x="0" y="0"/>
                <wp:positionH relativeFrom="column">
                  <wp:posOffset>1790700</wp:posOffset>
                </wp:positionH>
                <wp:positionV relativeFrom="paragraph">
                  <wp:posOffset>104140</wp:posOffset>
                </wp:positionV>
                <wp:extent cx="1266825" cy="742950"/>
                <wp:effectExtent l="38100" t="0" r="28575" b="57150"/>
                <wp:wrapNone/>
                <wp:docPr id="50" name="Straight Arrow Connector 50"/>
                <wp:cNvGraphicFramePr/>
                <a:graphic xmlns:a="http://schemas.openxmlformats.org/drawingml/2006/main">
                  <a:graphicData uri="http://schemas.microsoft.com/office/word/2010/wordprocessingShape">
                    <wps:wsp>
                      <wps:cNvCnPr/>
                      <wps:spPr>
                        <a:xfrm flipH="1">
                          <a:off x="0" y="0"/>
                          <a:ext cx="1266825" cy="7429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E018D" id="Straight Arrow Connector 50" o:spid="_x0000_s1026" type="#_x0000_t32" style="position:absolute;margin-left:141pt;margin-top:8.2pt;width:99.75pt;height:58.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" strokecolor="black [3200]" strokeweight=".5pt">
                <v:stroke dashstyle="dash" endarrow="block" joinstyle="miter"/>
              </v:shape>
            </w:pict>
          </mc:Fallback>
        </mc:AlternateContent>
      </w:r>
      <w:r w:rsidRPr="00520BE6">
        <w:rPr>
          <w:rFonts w:ascii="Times New Roman" w:hAnsi="Times New Roman" w:cs="Times New Roman"/>
          <w:noProof/>
          <w:sz w:val="22"/>
          <w:szCs w:val="22"/>
        </w:rPr>
        <mc:AlternateContent>
          <mc:Choice Requires="wps">
            <w:drawing>
              <wp:anchor distT="0" distB="0" distL="114300" distR="114300" simplePos="0" relativeHeight="251698176" behindDoc="0" locked="0" layoutInCell="1" allowOverlap="1" wp14:anchorId="3401FC6F" wp14:editId="4B3DF0B6">
                <wp:simplePos x="0" y="0"/>
                <wp:positionH relativeFrom="column">
                  <wp:posOffset>3048000</wp:posOffset>
                </wp:positionH>
                <wp:positionV relativeFrom="paragraph">
                  <wp:posOffset>31750</wp:posOffset>
                </wp:positionV>
                <wp:extent cx="219075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190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A8B03" id="Straight Connector 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2.5pt" to="4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" strokecolor="black [3200]" strokeweight=".5pt">
                <v:stroke joinstyle="miter"/>
              </v:line>
            </w:pict>
          </mc:Fallback>
        </mc:AlternateContent>
      </w:r>
      <w:r w:rsidR="000E78EB" w:rsidRPr="00520BE6">
        <w:rPr>
          <w:rFonts w:ascii="Times New Roman" w:hAnsi="Times New Roman" w:cs="Times New Roman"/>
          <w:noProof/>
          <w:sz w:val="22"/>
          <w:szCs w:val="22"/>
        </w:rPr>
        <mc:AlternateContent>
          <mc:Choice Requires="wps">
            <w:drawing>
              <wp:anchor distT="0" distB="0" distL="114300" distR="114300" simplePos="0" relativeHeight="251676672" behindDoc="0" locked="0" layoutInCell="1" allowOverlap="1" wp14:anchorId="3B38D571" wp14:editId="0E611331">
                <wp:simplePos x="0" y="0"/>
                <wp:positionH relativeFrom="column">
                  <wp:posOffset>-361950</wp:posOffset>
                </wp:positionH>
                <wp:positionV relativeFrom="paragraph">
                  <wp:posOffset>123190</wp:posOffset>
                </wp:positionV>
                <wp:extent cx="2169795" cy="9525"/>
                <wp:effectExtent l="0" t="0" r="20955" b="28575"/>
                <wp:wrapNone/>
                <wp:docPr id="8" name="Straight Connector 8"/>
                <wp:cNvGraphicFramePr/>
                <a:graphic xmlns:a="http://schemas.openxmlformats.org/drawingml/2006/main">
                  <a:graphicData uri="http://schemas.microsoft.com/office/word/2010/wordprocessingShape">
                    <wps:wsp>
                      <wps:cNvCnPr/>
                      <wps:spPr>
                        <a:xfrm>
                          <a:off x="0" y="0"/>
                          <a:ext cx="216979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2C53D"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7pt" to="142.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" strokecolor="black [3200]" strokeweight=".5pt">
                <v:stroke joinstyle="miter"/>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08416" behindDoc="0" locked="0" layoutInCell="1" allowOverlap="1">
                <wp:simplePos x="0" y="0"/>
                <wp:positionH relativeFrom="column">
                  <wp:posOffset>4457700</wp:posOffset>
                </wp:positionH>
                <wp:positionV relativeFrom="paragraph">
                  <wp:posOffset>116840</wp:posOffset>
                </wp:positionV>
                <wp:extent cx="47625" cy="1666875"/>
                <wp:effectExtent l="38100" t="0" r="66675" b="47625"/>
                <wp:wrapNone/>
                <wp:docPr id="52" name="Straight Arrow Connector 52"/>
                <wp:cNvGraphicFramePr/>
                <a:graphic xmlns:a="http://schemas.openxmlformats.org/drawingml/2006/main">
                  <a:graphicData uri="http://schemas.microsoft.com/office/word/2010/wordprocessingShape">
                    <wps:wsp>
                      <wps:cNvCnPr/>
                      <wps:spPr>
                        <a:xfrm>
                          <a:off x="0" y="0"/>
                          <a:ext cx="47625" cy="16668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877A4" id="Straight Arrow Connector 52" o:spid="_x0000_s1026" type="#_x0000_t32" style="position:absolute;margin-left:351pt;margin-top:9.2pt;width:3.75pt;height:131.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" strokecolor="black [3200]" strokeweight=".5pt">
                <v:stroke dashstyle="dash" endarrow="block" joinstyle="miter"/>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7392" behindDoc="0" locked="0" layoutInCell="1" allowOverlap="1">
                <wp:simplePos x="0" y="0"/>
                <wp:positionH relativeFrom="column">
                  <wp:posOffset>1962150</wp:posOffset>
                </wp:positionH>
                <wp:positionV relativeFrom="paragraph">
                  <wp:posOffset>126365</wp:posOffset>
                </wp:positionV>
                <wp:extent cx="1676400" cy="251460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676400" cy="2514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2083" id="Straight Arrow Connector 51" o:spid="_x0000_s1026" type="#_x0000_t32" style="position:absolute;margin-left:154.5pt;margin-top:9.95pt;width:132pt;height:19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" strokecolor="black [3200]" strokeweight=".5pt">
                <v:stroke dashstyle="dash" endarrow="block" joinstyle="miter"/>
              </v:shape>
            </w:pict>
          </mc:Fallback>
        </mc:AlternateContent>
      </w:r>
    </w:p>
    <w:p w:rsidR="004F07B4" w:rsidRPr="00520BE6" w:rsidRDefault="00520BE6">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5BA3933D" wp14:editId="2D546F91">
                <wp:simplePos x="0" y="0"/>
                <wp:positionH relativeFrom="column">
                  <wp:posOffset>-361950</wp:posOffset>
                </wp:positionH>
                <wp:positionV relativeFrom="paragraph">
                  <wp:posOffset>185420</wp:posOffset>
                </wp:positionV>
                <wp:extent cx="2169795" cy="9525"/>
                <wp:effectExtent l="0" t="0" r="20955" b="28575"/>
                <wp:wrapNone/>
                <wp:docPr id="20" name="Straight Connector 20"/>
                <wp:cNvGraphicFramePr/>
                <a:graphic xmlns:a="http://schemas.openxmlformats.org/drawingml/2006/main">
                  <a:graphicData uri="http://schemas.microsoft.com/office/word/2010/wordprocessingShape">
                    <wps:wsp>
                      <wps:cNvCnPr/>
                      <wps:spPr>
                        <a:xfrm>
                          <a:off x="0" y="0"/>
                          <a:ext cx="216979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C175E"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4.6pt" to="142.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" strokecolor="black [3200]" strokeweight=".5pt">
                <v:stroke joinstyle="miter"/>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i/>
          <w:iCs/>
          <w:noProof/>
          <w:color w:val="5B9BD5" w:themeColor="accent1"/>
          <w:sz w:val="22"/>
          <w:szCs w:val="22"/>
        </w:rPr>
        <mc:AlternateContent>
          <mc:Choice Requires="wps">
            <w:drawing>
              <wp:anchor distT="45720" distB="45720" distL="114300" distR="114300" simplePos="0" relativeHeight="251682816" behindDoc="0" locked="0" layoutInCell="1" allowOverlap="1" wp14:anchorId="4C49FE59" wp14:editId="4DAF8010">
                <wp:simplePos x="0" y="0"/>
                <wp:positionH relativeFrom="column">
                  <wp:posOffset>3657600</wp:posOffset>
                </wp:positionH>
                <wp:positionV relativeFrom="paragraph">
                  <wp:posOffset>8255</wp:posOffset>
                </wp:positionV>
                <wp:extent cx="2346960" cy="1473835"/>
                <wp:effectExtent l="0" t="0" r="15240" b="120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473835"/>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Books Data</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p w:rsidR="0029451B" w:rsidRDefault="0029451B" w:rsidP="004F07B4">
                            <w:r>
                              <w:t>-Search Book (): void</w:t>
                            </w:r>
                          </w:p>
                          <w:p w:rsidR="0029451B" w:rsidRDefault="0029451B" w:rsidP="004F07B4">
                            <w:r>
                              <w:t>-Search All Books (): void</w:t>
                            </w:r>
                          </w:p>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9FE59" id="_x0000_s1036" type="#_x0000_t202" style="position:absolute;margin-left:4in;margin-top:.65pt;width:184.8pt;height:116.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">
                <v:textbox>
                  <w:txbxContent>
                    <w:p w:rsidR="0029451B" w:rsidRDefault="0029451B" w:rsidP="004F07B4">
                      <w:pPr>
                        <w:jc w:val="center"/>
                        <w:rPr>
                          <w:b/>
                        </w:rPr>
                      </w:pPr>
                      <w:r>
                        <w:rPr>
                          <w:b/>
                        </w:rPr>
                        <w:t>Books Data</w:t>
                      </w:r>
                    </w:p>
                    <w:p w:rsidR="0029451B" w:rsidRPr="00217846" w:rsidRDefault="0029451B" w:rsidP="004F07B4">
                      <w:pPr>
                        <w:jc w:val="center"/>
                        <w:rPr>
                          <w:b/>
                        </w:rPr>
                      </w:pPr>
                    </w:p>
                    <w:p w:rsidR="0029451B" w:rsidRDefault="0029451B" w:rsidP="004F07B4">
                      <w:r>
                        <w:t>-Book Name: String</w:t>
                      </w:r>
                    </w:p>
                    <w:p w:rsidR="0029451B" w:rsidRDefault="0029451B" w:rsidP="004F07B4">
                      <w:r>
                        <w:t>-Category: String</w:t>
                      </w:r>
                    </w:p>
                    <w:p w:rsidR="0029451B" w:rsidRDefault="0029451B" w:rsidP="004F07B4"/>
                    <w:p w:rsidR="0029451B" w:rsidRDefault="0029451B" w:rsidP="004F07B4">
                      <w:r>
                        <w:t>-Search Book (): void</w:t>
                      </w:r>
                    </w:p>
                    <w:p w:rsidR="0029451B" w:rsidRDefault="0029451B" w:rsidP="004F07B4">
                      <w:r>
                        <w:t>-Search All Books (): void</w:t>
                      </w:r>
                    </w:p>
                    <w:p w:rsidR="0029451B" w:rsidRDefault="0029451B" w:rsidP="004F07B4"/>
                  </w:txbxContent>
                </v:textbox>
                <w10:wrap type="square"/>
              </v:shap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7936" behindDoc="0" locked="0" layoutInCell="1" allowOverlap="1" wp14:anchorId="612027C0" wp14:editId="29A1E364">
                <wp:simplePos x="0" y="0"/>
                <wp:positionH relativeFrom="column">
                  <wp:posOffset>3648075</wp:posOffset>
                </wp:positionH>
                <wp:positionV relativeFrom="paragraph">
                  <wp:posOffset>9525</wp:posOffset>
                </wp:positionV>
                <wp:extent cx="23717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2371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B9661" id="Straight Connector 2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75pt" to="47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" strokecolor="black [3200]" strokeweight=".5pt">
                <v:stroke joinstyle="miter"/>
              </v:line>
            </w:pict>
          </mc:Fallback>
        </mc:AlternateContent>
      </w:r>
      <w:r w:rsidR="000E78EB" w:rsidRPr="00520BE6">
        <w:rPr>
          <w:rFonts w:ascii="Times New Roman" w:hAnsi="Times New Roman" w:cs="Times New Roman"/>
          <w:i/>
          <w:iCs/>
          <w:noProof/>
          <w:color w:val="5B9BD5" w:themeColor="accent1"/>
          <w:sz w:val="22"/>
          <w:szCs w:val="22"/>
        </w:rPr>
        <mc:AlternateContent>
          <mc:Choice Requires="wps">
            <w:drawing>
              <wp:anchor distT="45720" distB="45720" distL="114300" distR="114300" simplePos="0" relativeHeight="251674624" behindDoc="0" locked="0" layoutInCell="1" allowOverlap="1" wp14:anchorId="46023952" wp14:editId="5E5DEBA9">
                <wp:simplePos x="0" y="0"/>
                <wp:positionH relativeFrom="column">
                  <wp:posOffset>-390525</wp:posOffset>
                </wp:positionH>
                <wp:positionV relativeFrom="paragraph">
                  <wp:posOffset>133350</wp:posOffset>
                </wp:positionV>
                <wp:extent cx="2346960" cy="1276350"/>
                <wp:effectExtent l="0" t="0" r="1524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276350"/>
                        </a:xfrm>
                        <a:prstGeom prst="rect">
                          <a:avLst/>
                        </a:prstGeom>
                        <a:solidFill>
                          <a:srgbClr val="FFFFFF"/>
                        </a:solidFill>
                        <a:ln w="9525">
                          <a:solidFill>
                            <a:srgbClr val="000000"/>
                          </a:solidFill>
                          <a:miter lim="800000"/>
                          <a:headEnd/>
                          <a:tailEnd/>
                        </a:ln>
                      </wps:spPr>
                      <wps:txbx>
                        <w:txbxContent>
                          <w:p w:rsidR="0029451B" w:rsidRDefault="0029451B" w:rsidP="004F07B4">
                            <w:pPr>
                              <w:jc w:val="center"/>
                              <w:rPr>
                                <w:b/>
                              </w:rPr>
                            </w:pPr>
                            <w:r>
                              <w:rPr>
                                <w:b/>
                              </w:rPr>
                              <w:t>Issued Books Data</w:t>
                            </w:r>
                          </w:p>
                          <w:p w:rsidR="0029451B" w:rsidRPr="00217846" w:rsidRDefault="0029451B" w:rsidP="004F07B4">
                            <w:pPr>
                              <w:jc w:val="center"/>
                              <w:rPr>
                                <w:b/>
                              </w:rPr>
                            </w:pPr>
                          </w:p>
                          <w:p w:rsidR="0029451B" w:rsidRDefault="0029451B" w:rsidP="004F07B4">
                            <w:r>
                              <w:t>-Account No: String</w:t>
                            </w:r>
                          </w:p>
                          <w:p w:rsidR="0029451B" w:rsidRDefault="0029451B" w:rsidP="004F07B4"/>
                          <w:p w:rsidR="0029451B" w:rsidRDefault="0029451B" w:rsidP="004F07B4">
                            <w:r>
                              <w:t>-Search Book (): void</w:t>
                            </w:r>
                          </w:p>
                          <w:p w:rsidR="0029451B" w:rsidRDefault="0029451B" w:rsidP="004F07B4">
                            <w:r>
                              <w:t>-Search All Books (): void</w:t>
                            </w:r>
                          </w:p>
                          <w:p w:rsidR="0029451B" w:rsidRDefault="0029451B" w:rsidP="004F07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23952" id="_x0000_s1037" type="#_x0000_t202" style="position:absolute;margin-left:-30.75pt;margin-top:10.5pt;width:184.8pt;height:10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">
                <v:textbox>
                  <w:txbxContent>
                    <w:p w:rsidR="0029451B" w:rsidRDefault="0029451B" w:rsidP="004F07B4">
                      <w:pPr>
                        <w:jc w:val="center"/>
                        <w:rPr>
                          <w:b/>
                        </w:rPr>
                      </w:pPr>
                      <w:r>
                        <w:rPr>
                          <w:b/>
                        </w:rPr>
                        <w:t>Issued Books Data</w:t>
                      </w:r>
                    </w:p>
                    <w:p w:rsidR="0029451B" w:rsidRPr="00217846" w:rsidRDefault="0029451B" w:rsidP="004F07B4">
                      <w:pPr>
                        <w:jc w:val="center"/>
                        <w:rPr>
                          <w:b/>
                        </w:rPr>
                      </w:pPr>
                    </w:p>
                    <w:p w:rsidR="0029451B" w:rsidRDefault="0029451B" w:rsidP="004F07B4">
                      <w:r>
                        <w:t>-Account No: String</w:t>
                      </w:r>
                    </w:p>
                    <w:p w:rsidR="0029451B" w:rsidRDefault="0029451B" w:rsidP="004F07B4"/>
                    <w:p w:rsidR="0029451B" w:rsidRDefault="0029451B" w:rsidP="004F07B4">
                      <w:r>
                        <w:t>-Search Book (): void</w:t>
                      </w:r>
                    </w:p>
                    <w:p w:rsidR="0029451B" w:rsidRDefault="0029451B" w:rsidP="004F07B4">
                      <w:r>
                        <w:t>-Search All Books (): void</w:t>
                      </w:r>
                    </w:p>
                    <w:p w:rsidR="0029451B" w:rsidRDefault="0029451B" w:rsidP="004F07B4"/>
                  </w:txbxContent>
                </v:textbox>
                <w10:wrap type="square"/>
              </v:shap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0E78E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4864" behindDoc="0" locked="0" layoutInCell="1" allowOverlap="1" wp14:anchorId="5426894F" wp14:editId="656E9083">
                <wp:simplePos x="0" y="0"/>
                <wp:positionH relativeFrom="column">
                  <wp:posOffset>-386715</wp:posOffset>
                </wp:positionH>
                <wp:positionV relativeFrom="paragraph">
                  <wp:posOffset>161925</wp:posOffset>
                </wp:positionV>
                <wp:extent cx="2346960" cy="0"/>
                <wp:effectExtent l="0" t="0" r="34290" b="19050"/>
                <wp:wrapNone/>
                <wp:docPr id="21" name="Straight Connector 21"/>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085F8"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2.75pt" to="154.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" strokecolor="black [3200]" strokeweight=".5pt">
                <v:stroke joinstyle="miter"/>
              </v:line>
            </w:pict>
          </mc:Fallback>
        </mc:AlternateContent>
      </w:r>
    </w:p>
    <w:p w:rsidR="004F07B4" w:rsidRPr="00520BE6" w:rsidRDefault="00305AFB">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88960" behindDoc="0" locked="0" layoutInCell="1" allowOverlap="1" wp14:anchorId="7AAE166A" wp14:editId="039ED6F9">
                <wp:simplePos x="0" y="0"/>
                <wp:positionH relativeFrom="column">
                  <wp:posOffset>3660775</wp:posOffset>
                </wp:positionH>
                <wp:positionV relativeFrom="paragraph">
                  <wp:posOffset>57150</wp:posOffset>
                </wp:positionV>
                <wp:extent cx="2346960" cy="0"/>
                <wp:effectExtent l="0" t="0" r="34290" b="19050"/>
                <wp:wrapNone/>
                <wp:docPr id="25" name="Straight Connector 25"/>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8426D" id="Straight Connector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4.5pt" to="473.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qYtwEAALkDAAAOAAAAZHJzL2Uyb0RvYy54bWysU02PEzEMvSPxH6Lc6UwLVD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" strokecolor="black [3200]" strokeweight=".5pt">
                <v:stroke joinstyle="miter"/>
              </v:line>
            </w:pict>
          </mc:Fallback>
        </mc:AlternateContent>
      </w:r>
    </w:p>
    <w:p w:rsidR="004F07B4" w:rsidRPr="00520BE6" w:rsidRDefault="00520BE6">
      <w:pPr>
        <w:pStyle w:val="R-Normal"/>
        <w:rPr>
          <w:rFonts w:ascii="Times New Roman" w:hAnsi="Times New Roman" w:cs="Times New Roman"/>
          <w:sz w:val="22"/>
          <w:szCs w:val="22"/>
        </w:rPr>
      </w:pPr>
      <w:r w:rsidRPr="00520BE6">
        <w:rPr>
          <w:rFonts w:ascii="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72AD9BAF" wp14:editId="093A88EE">
                <wp:simplePos x="0" y="0"/>
                <wp:positionH relativeFrom="column">
                  <wp:posOffset>-382270</wp:posOffset>
                </wp:positionH>
                <wp:positionV relativeFrom="paragraph">
                  <wp:posOffset>196215</wp:posOffset>
                </wp:positionV>
                <wp:extent cx="2346960" cy="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653EA" id="Straight Connector 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pt,15.45pt" to="154.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" strokecolor="black [3200]" strokeweight=".5pt">
                <v:stroke joinstyle="miter"/>
              </v:line>
            </w:pict>
          </mc:Fallback>
        </mc:AlternateContent>
      </w: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Pr="00520BE6" w:rsidRDefault="004F07B4">
      <w:pPr>
        <w:pStyle w:val="R-Normal"/>
        <w:rPr>
          <w:rFonts w:ascii="Times New Roman" w:hAnsi="Times New Roman" w:cs="Times New Roman"/>
          <w:sz w:val="22"/>
          <w:szCs w:val="22"/>
        </w:rPr>
      </w:pPr>
    </w:p>
    <w:p w:rsidR="004F07B4" w:rsidRDefault="004F07B4">
      <w:pPr>
        <w:pStyle w:val="R-Normal"/>
      </w:pPr>
    </w:p>
    <w:p w:rsidR="004F07B4" w:rsidRDefault="004F07B4">
      <w:pPr>
        <w:pStyle w:val="R-Normal"/>
      </w:pPr>
    </w:p>
    <w:p w:rsidR="004F07B4" w:rsidRDefault="004F07B4">
      <w:pPr>
        <w:pStyle w:val="R-Normal"/>
      </w:pPr>
    </w:p>
    <w:p w:rsidR="00644C17" w:rsidRDefault="00644C17" w:rsidP="00C63648">
      <w:pPr>
        <w:pStyle w:val="R-SectionHeader"/>
        <w:rPr>
          <w:b w:val="0"/>
          <w:bCs w:val="0"/>
          <w:sz w:val="20"/>
        </w:rPr>
      </w:pPr>
    </w:p>
    <w:p w:rsidR="00C63648" w:rsidRDefault="00C63648" w:rsidP="00C63648">
      <w:pPr>
        <w:pStyle w:val="R-SectionHeader"/>
        <w:rPr>
          <w:sz w:val="28"/>
          <w:szCs w:val="28"/>
        </w:rPr>
      </w:pPr>
      <w:r w:rsidRPr="00E852F0">
        <w:rPr>
          <w:sz w:val="28"/>
          <w:szCs w:val="28"/>
        </w:rPr>
        <w:lastRenderedPageBreak/>
        <w:t>3.3.2 Database Structure</w:t>
      </w:r>
    </w:p>
    <w:p w:rsidR="0029451B" w:rsidRDefault="0029451B" w:rsidP="0029451B">
      <w:pPr>
        <w:pStyle w:val="R-Normal"/>
      </w:pPr>
    </w:p>
    <w:p w:rsidR="00644C17" w:rsidRPr="00644C17" w:rsidRDefault="00644C17" w:rsidP="0029451B">
      <w:pPr>
        <w:pStyle w:val="R-Normal"/>
        <w:rPr>
          <w:b/>
          <w:sz w:val="24"/>
        </w:rPr>
      </w:pPr>
      <w:r w:rsidRPr="00644C17">
        <w:rPr>
          <w:b/>
          <w:sz w:val="24"/>
        </w:rPr>
        <w:t xml:space="preserve">Table 3-1: </w:t>
      </w:r>
      <w:r>
        <w:rPr>
          <w:b/>
          <w:sz w:val="24"/>
        </w:rPr>
        <w:t xml:space="preserve">Librarian </w:t>
      </w:r>
      <w:r w:rsidRPr="00644C17">
        <w:rPr>
          <w:b/>
          <w:sz w:val="24"/>
        </w:rPr>
        <w:t>Login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User</w:t>
            </w:r>
            <w:r w:rsidR="00644C17" w:rsidRPr="00644C17">
              <w:rPr>
                <w:rFonts w:ascii="Times New Roman" w:hAnsi="Times New Roman" w:cs="Times New Roman"/>
                <w:sz w:val="24"/>
              </w:rPr>
              <w:t xml:space="preserve"> </w:t>
            </w:r>
            <w:r w:rsidRPr="00644C17">
              <w:rPr>
                <w:rFonts w:ascii="Times New Roman" w:hAnsi="Times New Roman" w:cs="Times New Roman"/>
                <w:sz w:val="24"/>
              </w:rPr>
              <w:t>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Password</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29451B" w:rsidRDefault="0029451B" w:rsidP="0029451B">
      <w:pPr>
        <w:pStyle w:val="R-Normal"/>
      </w:pPr>
    </w:p>
    <w:p w:rsidR="0029451B" w:rsidRPr="00644C17" w:rsidRDefault="00644C17" w:rsidP="00644C17">
      <w:pPr>
        <w:pStyle w:val="R-Normal"/>
        <w:ind w:left="720" w:hanging="720"/>
        <w:rPr>
          <w:b/>
          <w:sz w:val="24"/>
        </w:rPr>
      </w:pPr>
      <w:r w:rsidRPr="00644C17">
        <w:rPr>
          <w:b/>
          <w:sz w:val="24"/>
        </w:rPr>
        <w:t>Table 3-2: Books Data Table</w:t>
      </w:r>
    </w:p>
    <w:p w:rsidR="0029451B" w:rsidRPr="00644C17" w:rsidRDefault="0029451B" w:rsidP="0029451B">
      <w:pPr>
        <w:pStyle w:val="R-Normal"/>
        <w:rPr>
          <w:b/>
          <w:sz w:val="24"/>
        </w:rPr>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Book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Category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Shelf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Row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Quantity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Available Quantity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29451B" w:rsidRDefault="0029451B" w:rsidP="0029451B">
      <w:pPr>
        <w:pStyle w:val="R-Normal"/>
      </w:pPr>
    </w:p>
    <w:p w:rsidR="0029451B" w:rsidRPr="00644C17" w:rsidRDefault="00644C17" w:rsidP="0029451B">
      <w:pPr>
        <w:pStyle w:val="R-Normal"/>
        <w:rPr>
          <w:b/>
          <w:sz w:val="24"/>
        </w:rPr>
      </w:pPr>
      <w:r w:rsidRPr="00644C17">
        <w:rPr>
          <w:b/>
          <w:sz w:val="24"/>
        </w:rPr>
        <w:t>Table 3-3: Student Accounts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Student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Account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Primary Key</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Department</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Semester / Year</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Contact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644C17" w:rsidRDefault="00644C17" w:rsidP="0029451B">
      <w:pPr>
        <w:pStyle w:val="R-Normal"/>
      </w:pPr>
    </w:p>
    <w:p w:rsidR="0029451B" w:rsidRPr="00644C17" w:rsidRDefault="00644C17" w:rsidP="0029451B">
      <w:pPr>
        <w:pStyle w:val="R-Normal"/>
        <w:rPr>
          <w:b/>
          <w:sz w:val="24"/>
        </w:rPr>
      </w:pPr>
      <w:r w:rsidRPr="00644C17">
        <w:rPr>
          <w:b/>
          <w:sz w:val="24"/>
        </w:rPr>
        <w:t>Table 3-4: Issue Book Data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Student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Account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Primary Key</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Department</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 xml:space="preserve">Semester / Year </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Contact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Book Name</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Category</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Shelf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Row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Date Of Issue</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Date Of Return</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69437A" w:rsidRPr="00E852F0" w:rsidRDefault="0069437A" w:rsidP="0069437A">
      <w:pPr>
        <w:pStyle w:val="R-SectionHeader"/>
        <w:rPr>
          <w:sz w:val="28"/>
          <w:szCs w:val="28"/>
        </w:rPr>
      </w:pPr>
      <w:r w:rsidRPr="00E852F0">
        <w:rPr>
          <w:sz w:val="28"/>
          <w:szCs w:val="28"/>
        </w:rPr>
        <w:lastRenderedPageBreak/>
        <w:t>3.4 Licensing Requirements</w:t>
      </w:r>
    </w:p>
    <w:p w:rsidR="00C63648" w:rsidRDefault="00C63648" w:rsidP="00C63648">
      <w:pPr>
        <w:pStyle w:val="R-Normal"/>
      </w:pPr>
    </w:p>
    <w:p w:rsidR="00C63648" w:rsidRDefault="00E852F0" w:rsidP="00C63648">
      <w:pPr>
        <w:pStyle w:val="R-Normal"/>
        <w:rPr>
          <w:rFonts w:ascii="Times New Roman" w:hAnsi="Times New Roman" w:cs="Times New Roman"/>
          <w:sz w:val="24"/>
        </w:rPr>
      </w:pPr>
      <w:r>
        <w:rPr>
          <w:rFonts w:ascii="Times New Roman" w:hAnsi="Times New Roman" w:cs="Times New Roman"/>
          <w:sz w:val="24"/>
        </w:rPr>
        <w:t xml:space="preserve">                 </w:t>
      </w:r>
      <w:r w:rsidR="0069437A" w:rsidRPr="00E852F0">
        <w:rPr>
          <w:rFonts w:ascii="Times New Roman" w:hAnsi="Times New Roman" w:cs="Times New Roman"/>
          <w:sz w:val="24"/>
        </w:rPr>
        <w:t>Library Management System will be available under an End User License Agreement</w:t>
      </w:r>
      <w:r>
        <w:rPr>
          <w:rFonts w:ascii="Times New Roman" w:hAnsi="Times New Roman" w:cs="Times New Roman"/>
          <w:sz w:val="24"/>
        </w:rPr>
        <w:t xml:space="preserve"> (EULA)</w:t>
      </w:r>
      <w:r w:rsidR="0069437A" w:rsidRPr="00E852F0">
        <w:rPr>
          <w:rFonts w:ascii="Times New Roman" w:hAnsi="Times New Roman" w:cs="Times New Roman"/>
          <w:sz w:val="24"/>
        </w:rPr>
        <w:t>.</w:t>
      </w:r>
    </w:p>
    <w:p w:rsidR="00E852F0" w:rsidRDefault="00E852F0" w:rsidP="00C63648">
      <w:pPr>
        <w:pStyle w:val="R-Normal"/>
        <w:rPr>
          <w:rFonts w:ascii="Times New Roman" w:hAnsi="Times New Roman" w:cs="Times New Roman"/>
          <w:sz w:val="24"/>
        </w:rPr>
      </w:pPr>
    </w:p>
    <w:p w:rsidR="00E852F0" w:rsidRPr="00E852F0" w:rsidRDefault="00E852F0" w:rsidP="00C63648">
      <w:pPr>
        <w:pStyle w:val="R-Normal"/>
        <w:rPr>
          <w:rFonts w:ascii="Times New Roman" w:hAnsi="Times New Roman" w:cs="Times New Roman"/>
          <w:sz w:val="24"/>
        </w:rPr>
      </w:pPr>
    </w:p>
    <w:p w:rsidR="00C63648" w:rsidRPr="00C63648" w:rsidRDefault="00C63648" w:rsidP="00C63648">
      <w:pPr>
        <w:pStyle w:val="R-Normal"/>
      </w:pPr>
    </w:p>
    <w:p w:rsidR="00014981" w:rsidRPr="00E852F0" w:rsidRDefault="00740684">
      <w:pPr>
        <w:pStyle w:val="R-SubHead1"/>
        <w:rPr>
          <w:sz w:val="28"/>
          <w:szCs w:val="28"/>
        </w:rPr>
      </w:pPr>
      <w:r w:rsidRPr="00E852F0">
        <w:rPr>
          <w:sz w:val="28"/>
          <w:szCs w:val="28"/>
        </w:rPr>
        <w:t>4</w:t>
      </w:r>
      <w:r w:rsidR="00FF46AE" w:rsidRPr="00E852F0">
        <w:rPr>
          <w:sz w:val="28"/>
          <w:szCs w:val="28"/>
        </w:rPr>
        <w:t>. References</w:t>
      </w:r>
    </w:p>
    <w:p w:rsidR="002E176D" w:rsidRDefault="002E176D">
      <w:pPr>
        <w:pStyle w:val="R-Normal"/>
      </w:pPr>
    </w:p>
    <w:p w:rsidR="008361C7" w:rsidRPr="00372385" w:rsidRDefault="008361C7" w:rsidP="008361C7">
      <w:pPr>
        <w:pStyle w:val="R-Normal"/>
        <w:rPr>
          <w:rFonts w:ascii="Times New Roman" w:hAnsi="Times New Roman" w:cs="Times New Roman"/>
          <w:sz w:val="24"/>
        </w:rPr>
      </w:pPr>
      <w:r w:rsidRPr="00372385">
        <w:rPr>
          <w:rFonts w:ascii="Times New Roman" w:hAnsi="Times New Roman" w:cs="Times New Roman"/>
          <w:sz w:val="24"/>
        </w:rPr>
        <w:t xml:space="preserve">[1] Anthony </w:t>
      </w:r>
      <w:proofErr w:type="spellStart"/>
      <w:r w:rsidRPr="00372385">
        <w:rPr>
          <w:rFonts w:ascii="Times New Roman" w:hAnsi="Times New Roman" w:cs="Times New Roman"/>
          <w:sz w:val="24"/>
        </w:rPr>
        <w:t>Cassels</w:t>
      </w:r>
      <w:proofErr w:type="spellEnd"/>
      <w:r w:rsidRPr="00372385">
        <w:rPr>
          <w:rFonts w:ascii="Times New Roman" w:hAnsi="Times New Roman" w:cs="Times New Roman"/>
          <w:sz w:val="24"/>
        </w:rPr>
        <w:t xml:space="preserve">, </w:t>
      </w:r>
      <w:r w:rsidRPr="00372385">
        <w:rPr>
          <w:rFonts w:ascii="Times New Roman" w:hAnsi="Times New Roman" w:cs="Times New Roman"/>
          <w:i/>
          <w:sz w:val="24"/>
        </w:rPr>
        <w:t xml:space="preserve">Information Centre Manager </w:t>
      </w:r>
      <w:proofErr w:type="spellStart"/>
      <w:proofErr w:type="gramStart"/>
      <w:r w:rsidRPr="00372385">
        <w:rPr>
          <w:rFonts w:ascii="Times New Roman" w:hAnsi="Times New Roman" w:cs="Times New Roman"/>
          <w:i/>
          <w:sz w:val="24"/>
        </w:rPr>
        <w:t>Fera</w:t>
      </w:r>
      <w:proofErr w:type="spellEnd"/>
      <w:proofErr w:type="gramEnd"/>
      <w:r w:rsidRPr="00372385">
        <w:rPr>
          <w:rFonts w:ascii="Times New Roman" w:hAnsi="Times New Roman" w:cs="Times New Roman"/>
          <w:sz w:val="24"/>
        </w:rPr>
        <w:t>, Room 11G08, Sand Hutton, York, YO41 1LZ.</w:t>
      </w:r>
    </w:p>
    <w:p w:rsidR="00372385" w:rsidRPr="00372385" w:rsidRDefault="00372385" w:rsidP="008361C7">
      <w:pPr>
        <w:pStyle w:val="R-Normal"/>
        <w:rPr>
          <w:rFonts w:ascii="Times New Roman" w:hAnsi="Times New Roman" w:cs="Times New Roman"/>
          <w:sz w:val="24"/>
        </w:rPr>
      </w:pPr>
    </w:p>
    <w:p w:rsidR="008361C7" w:rsidRPr="00372385" w:rsidRDefault="008361C7" w:rsidP="008361C7">
      <w:pPr>
        <w:pStyle w:val="R-Normal"/>
        <w:rPr>
          <w:rFonts w:ascii="Times New Roman" w:hAnsi="Times New Roman" w:cs="Times New Roman"/>
          <w:sz w:val="24"/>
        </w:rPr>
      </w:pPr>
      <w:r w:rsidRPr="00372385">
        <w:rPr>
          <w:rFonts w:ascii="Times New Roman" w:hAnsi="Times New Roman" w:cs="Times New Roman"/>
          <w:sz w:val="24"/>
        </w:rPr>
        <w:t>[2</w:t>
      </w:r>
      <w:r w:rsidR="00372385" w:rsidRPr="00372385">
        <w:rPr>
          <w:rFonts w:ascii="Times New Roman" w:hAnsi="Times New Roman" w:cs="Times New Roman"/>
          <w:sz w:val="24"/>
        </w:rPr>
        <w:t xml:space="preserve">] </w:t>
      </w:r>
      <w:hyperlink r:id="rId8" w:history="1">
        <w:r w:rsidR="00372385" w:rsidRPr="00372385">
          <w:rPr>
            <w:rStyle w:val="Hyperlink"/>
            <w:rFonts w:ascii="Times New Roman" w:hAnsi="Times New Roman" w:cs="Times New Roman"/>
            <w:color w:val="auto"/>
            <w:sz w:val="24"/>
            <w:u w:val="none"/>
          </w:rPr>
          <w:t>http://repository.sustech.edu/bitstream/handle/123456789/7384/chapter%203.pdf? sequence=6</w:t>
        </w:r>
      </w:hyperlink>
    </w:p>
    <w:p w:rsidR="00372385" w:rsidRPr="00372385" w:rsidRDefault="00372385" w:rsidP="008361C7">
      <w:pPr>
        <w:pStyle w:val="R-Normal"/>
        <w:rPr>
          <w:rFonts w:ascii="Times New Roman" w:hAnsi="Times New Roman" w:cs="Times New Roman"/>
          <w:sz w:val="24"/>
        </w:rPr>
      </w:pPr>
    </w:p>
    <w:p w:rsidR="00372385" w:rsidRPr="00372385" w:rsidRDefault="00372385" w:rsidP="008361C7">
      <w:pPr>
        <w:pStyle w:val="R-Normal"/>
        <w:rPr>
          <w:rFonts w:ascii="Times New Roman" w:hAnsi="Times New Roman" w:cs="Times New Roman"/>
          <w:sz w:val="24"/>
        </w:rPr>
      </w:pPr>
      <w:r w:rsidRPr="00372385">
        <w:rPr>
          <w:rFonts w:ascii="Times New Roman" w:hAnsi="Times New Roman" w:cs="Times New Roman"/>
          <w:sz w:val="24"/>
        </w:rPr>
        <w:t>[3] IEE STD 830-1998 Standard Recommended Practice For Software Requirement Specification.</w:t>
      </w:r>
    </w:p>
    <w:p w:rsidR="00372385" w:rsidRPr="00372385" w:rsidRDefault="00372385" w:rsidP="008361C7">
      <w:pPr>
        <w:pStyle w:val="R-Normal"/>
        <w:rPr>
          <w:rFonts w:ascii="Times New Roman" w:hAnsi="Times New Roman" w:cs="Times New Roman"/>
          <w:sz w:val="24"/>
        </w:rPr>
      </w:pPr>
    </w:p>
    <w:p w:rsidR="00372385" w:rsidRDefault="00372385" w:rsidP="008361C7">
      <w:pPr>
        <w:pStyle w:val="R-Normal"/>
        <w:rPr>
          <w:rFonts w:ascii="Times New Roman" w:hAnsi="Times New Roman" w:cs="Times New Roman"/>
          <w:sz w:val="24"/>
        </w:rPr>
      </w:pPr>
      <w:r w:rsidRPr="00372385">
        <w:rPr>
          <w:rFonts w:ascii="Times New Roman" w:hAnsi="Times New Roman" w:cs="Times New Roman"/>
          <w:sz w:val="24"/>
        </w:rPr>
        <w:t>[4] H.C. Tao. Software engineering, Beijing: economic science press, pp. 292-311, 2004.</w:t>
      </w:r>
    </w:p>
    <w:p w:rsidR="007C5BD8" w:rsidRDefault="007C5BD8" w:rsidP="008361C7">
      <w:pPr>
        <w:pStyle w:val="R-Normal"/>
        <w:rPr>
          <w:rFonts w:ascii="Times New Roman" w:hAnsi="Times New Roman" w:cs="Times New Roman"/>
          <w:sz w:val="24"/>
        </w:rPr>
      </w:pPr>
    </w:p>
    <w:p w:rsidR="007C5BD8" w:rsidRPr="007C5BD8" w:rsidRDefault="007C5BD8" w:rsidP="007C5BD8">
      <w:pPr>
        <w:pStyle w:val="Default"/>
      </w:pPr>
      <w:r>
        <w:rPr>
          <w:rFonts w:ascii="Times New Roman" w:hAnsi="Times New Roman" w:cs="Times New Roman"/>
        </w:rPr>
        <w:t xml:space="preserve">[5] </w:t>
      </w:r>
      <w:r>
        <w:rPr>
          <w:sz w:val="20"/>
          <w:szCs w:val="20"/>
        </w:rPr>
        <w:t>Rachel S. Smith, Senior Interface Designer, CSU Center for Distributed Learning.</w:t>
      </w:r>
    </w:p>
    <w:sectPr w:rsidR="007C5BD8" w:rsidRPr="007C5B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43B" w:rsidRDefault="004C143B">
      <w:r>
        <w:separator/>
      </w:r>
    </w:p>
  </w:endnote>
  <w:endnote w:type="continuationSeparator" w:id="0">
    <w:p w:rsidR="004C143B" w:rsidRDefault="004C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LMFKL+Arial">
    <w:altName w:val="Arial"/>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51B" w:rsidRDefault="0029451B">
    <w:pPr>
      <w:pStyle w:val="R-Normal"/>
      <w:rPr>
        <w:sz w:val="16"/>
      </w:rPr>
    </w:pPr>
    <w:r>
      <w:rPr>
        <w:sz w:val="16"/>
      </w:rPr>
      <w:t xml:space="preserve">       </w:t>
    </w:r>
    <w:r>
      <w:rPr>
        <w:sz w:val="16"/>
      </w:rPr>
      <w:tab/>
    </w:r>
    <w:r>
      <w:rPr>
        <w:sz w:val="16"/>
      </w:rPr>
      <w:tab/>
    </w:r>
    <w:r>
      <w:rPr>
        <w:sz w:val="16"/>
      </w:rPr>
      <w:tab/>
    </w:r>
    <w:r>
      <w:rPr>
        <w:sz w:val="16"/>
      </w:rPr>
      <w:tab/>
    </w:r>
    <w:r>
      <w:rPr>
        <w:sz w:val="16"/>
      </w:rPr>
      <w:tab/>
    </w:r>
    <w:r>
      <w:rPr>
        <w:sz w:val="16"/>
      </w:rPr>
      <w:tab/>
    </w:r>
    <w:r>
      <w:rPr>
        <w:sz w:val="16"/>
      </w:rPr>
      <w:tab/>
    </w:r>
    <w:r>
      <w:rPr>
        <w:sz w:val="16"/>
      </w:rPr>
      <w:tab/>
      <w:t xml:space="preserve">                                         </w:t>
    </w:r>
    <w:r w:rsidR="008E6DD2">
      <w:rPr>
        <w:sz w:val="16"/>
      </w:rPr>
      <w:t xml:space="preserve">                </w:t>
    </w:r>
    <w:r w:rsidR="00845F77">
      <w:rPr>
        <w:sz w:val="16"/>
      </w:rPr>
      <w:t xml:space="preserve"> </w:t>
    </w:r>
    <w:r w:rsidR="008E6DD2">
      <w:rPr>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3F619A">
      <w:rPr>
        <w:rStyle w:val="PageNumber"/>
        <w:noProof/>
        <w:sz w:val="16"/>
      </w:rPr>
      <w:t>11</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43B" w:rsidRDefault="004C143B">
      <w:r>
        <w:separator/>
      </w:r>
    </w:p>
  </w:footnote>
  <w:footnote w:type="continuationSeparator" w:id="0">
    <w:p w:rsidR="004C143B" w:rsidRDefault="004C14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7550"/>
    <w:multiLevelType w:val="hybridMultilevel"/>
    <w:tmpl w:val="96CEDBC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49214CF"/>
    <w:multiLevelType w:val="hybridMultilevel"/>
    <w:tmpl w:val="D8D4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96FA6"/>
    <w:multiLevelType w:val="hybridMultilevel"/>
    <w:tmpl w:val="C1EE7F2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124999"/>
    <w:multiLevelType w:val="multilevel"/>
    <w:tmpl w:val="7A9423D2"/>
    <w:lvl w:ilvl="0">
      <w:start w:val="1"/>
      <w:numFmt w:val="decimal"/>
      <w:lvlText w:val="%1"/>
      <w:lvlJc w:val="left"/>
      <w:pPr>
        <w:ind w:left="360" w:hanging="360"/>
      </w:pPr>
      <w:rPr>
        <w:rFonts w:ascii="Times New Roman" w:hAnsi="Times New Roman" w:cs="Times New Roman" w:hint="default"/>
        <w:b w:val="0"/>
      </w:rPr>
    </w:lvl>
    <w:lvl w:ilvl="1">
      <w:start w:val="2"/>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1080" w:hanging="1080"/>
      </w:pPr>
      <w:rPr>
        <w:rFonts w:ascii="Times New Roman" w:hAnsi="Times New Roman" w:cs="Times New Roman" w:hint="default"/>
        <w:b w:val="0"/>
      </w:rPr>
    </w:lvl>
    <w:lvl w:ilvl="4">
      <w:start w:val="1"/>
      <w:numFmt w:val="decimal"/>
      <w:lvlText w:val="%1.%2.%3.%4.%5"/>
      <w:lvlJc w:val="left"/>
      <w:pPr>
        <w:ind w:left="1080" w:hanging="1080"/>
      </w:pPr>
      <w:rPr>
        <w:rFonts w:ascii="Times New Roman" w:hAnsi="Times New Roman" w:cs="Times New Roman" w:hint="default"/>
        <w:b w:val="0"/>
      </w:rPr>
    </w:lvl>
    <w:lvl w:ilvl="5">
      <w:start w:val="1"/>
      <w:numFmt w:val="decimal"/>
      <w:lvlText w:val="%1.%2.%3.%4.%5.%6"/>
      <w:lvlJc w:val="left"/>
      <w:pPr>
        <w:ind w:left="1440" w:hanging="1440"/>
      </w:pPr>
      <w:rPr>
        <w:rFonts w:ascii="Times New Roman" w:hAnsi="Times New Roman" w:cs="Times New Roman" w:hint="default"/>
        <w:b w:val="0"/>
      </w:rPr>
    </w:lvl>
    <w:lvl w:ilvl="6">
      <w:start w:val="1"/>
      <w:numFmt w:val="decimal"/>
      <w:lvlText w:val="%1.%2.%3.%4.%5.%6.%7"/>
      <w:lvlJc w:val="left"/>
      <w:pPr>
        <w:ind w:left="1440" w:hanging="1440"/>
      </w:pPr>
      <w:rPr>
        <w:rFonts w:ascii="Times New Roman" w:hAnsi="Times New Roman" w:cs="Times New Roman" w:hint="default"/>
        <w:b w:val="0"/>
      </w:rPr>
    </w:lvl>
    <w:lvl w:ilvl="7">
      <w:start w:val="1"/>
      <w:numFmt w:val="decimal"/>
      <w:lvlText w:val="%1.%2.%3.%4.%5.%6.%7.%8"/>
      <w:lvlJc w:val="left"/>
      <w:pPr>
        <w:ind w:left="1800" w:hanging="1800"/>
      </w:pPr>
      <w:rPr>
        <w:rFonts w:ascii="Times New Roman" w:hAnsi="Times New Roman" w:cs="Times New Roman" w:hint="default"/>
        <w:b w:val="0"/>
      </w:rPr>
    </w:lvl>
    <w:lvl w:ilvl="8">
      <w:start w:val="1"/>
      <w:numFmt w:val="decimal"/>
      <w:lvlText w:val="%1.%2.%3.%4.%5.%6.%7.%8.%9"/>
      <w:lvlJc w:val="left"/>
      <w:pPr>
        <w:ind w:left="1800" w:hanging="1800"/>
      </w:pPr>
      <w:rPr>
        <w:rFonts w:ascii="Times New Roman" w:hAnsi="Times New Roman" w:cs="Times New Roman" w:hint="default"/>
        <w:b w:val="0"/>
      </w:rPr>
    </w:lvl>
  </w:abstractNum>
  <w:abstractNum w:abstractNumId="5">
    <w:nsid w:val="1F2D2872"/>
    <w:multiLevelType w:val="hybridMultilevel"/>
    <w:tmpl w:val="B59E1F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C2CD7"/>
    <w:multiLevelType w:val="hybridMultilevel"/>
    <w:tmpl w:val="DDE0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B23A0"/>
    <w:multiLevelType w:val="hybridMultilevel"/>
    <w:tmpl w:val="B80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54DFE"/>
    <w:multiLevelType w:val="hybridMultilevel"/>
    <w:tmpl w:val="844604A2"/>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2AEC5B34"/>
    <w:multiLevelType w:val="hybridMultilevel"/>
    <w:tmpl w:val="6036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85001"/>
    <w:multiLevelType w:val="multilevel"/>
    <w:tmpl w:val="1C8C9B5E"/>
    <w:lvl w:ilvl="0">
      <w:start w:val="1"/>
      <w:numFmt w:val="decimal"/>
      <w:lvlText w:val="%1"/>
      <w:lvlJc w:val="left"/>
      <w:pPr>
        <w:ind w:left="360" w:hanging="360"/>
      </w:pPr>
      <w:rPr>
        <w:rFonts w:hint="default"/>
      </w:rPr>
    </w:lvl>
    <w:lvl w:ilvl="1">
      <w:start w:val="4"/>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nsid w:val="329A066A"/>
    <w:multiLevelType w:val="multilevel"/>
    <w:tmpl w:val="3D1A67F2"/>
    <w:lvl w:ilvl="0">
      <w:start w:val="1"/>
      <w:numFmt w:val="decimal"/>
      <w:lvlText w:val="%1."/>
      <w:lvlJc w:val="left"/>
      <w:pPr>
        <w:tabs>
          <w:tab w:val="num" w:pos="720"/>
        </w:tabs>
        <w:ind w:left="720" w:hanging="360"/>
      </w:p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nsid w:val="330B753F"/>
    <w:multiLevelType w:val="hybridMultilevel"/>
    <w:tmpl w:val="83BA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E714E"/>
    <w:multiLevelType w:val="hybridMultilevel"/>
    <w:tmpl w:val="166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4D1D39"/>
    <w:multiLevelType w:val="multilevel"/>
    <w:tmpl w:val="E438BC6E"/>
    <w:lvl w:ilvl="0">
      <w:start w:val="1"/>
      <w:numFmt w:val="decimal"/>
      <w:lvlText w:val="%1."/>
      <w:lvlJc w:val="left"/>
      <w:pPr>
        <w:ind w:left="720" w:hanging="360"/>
      </w:pPr>
      <w:rPr>
        <w:rFonts w:hint="default"/>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BC160C4"/>
    <w:multiLevelType w:val="hybridMultilevel"/>
    <w:tmpl w:val="3AF06A4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4F540C84"/>
    <w:multiLevelType w:val="multilevel"/>
    <w:tmpl w:val="B90E03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EAF3658"/>
    <w:multiLevelType w:val="hybridMultilevel"/>
    <w:tmpl w:val="0AD268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E30019"/>
    <w:multiLevelType w:val="hybridMultilevel"/>
    <w:tmpl w:val="FC18E36A"/>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67B12E43"/>
    <w:multiLevelType w:val="hybridMultilevel"/>
    <w:tmpl w:val="D4C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57060C"/>
    <w:multiLevelType w:val="hybridMultilevel"/>
    <w:tmpl w:val="700E2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36DBF"/>
    <w:multiLevelType w:val="multilevel"/>
    <w:tmpl w:val="3B0A4032"/>
    <w:lvl w:ilvl="0">
      <w:start w:val="1"/>
      <w:numFmt w:val="decimal"/>
      <w:lvlText w:val="%1"/>
      <w:lvlJc w:val="left"/>
      <w:pPr>
        <w:ind w:left="360" w:hanging="360"/>
      </w:pPr>
      <w:rPr>
        <w:rFonts w:hint="default"/>
        <w:b/>
        <w:sz w:val="24"/>
      </w:rPr>
    </w:lvl>
    <w:lvl w:ilvl="1">
      <w:start w:val="4"/>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25">
    <w:nsid w:val="7287703D"/>
    <w:multiLevelType w:val="hybridMultilevel"/>
    <w:tmpl w:val="3E9C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7A7CFE"/>
    <w:multiLevelType w:val="hybridMultilevel"/>
    <w:tmpl w:val="D3A8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290627"/>
    <w:multiLevelType w:val="hybridMultilevel"/>
    <w:tmpl w:val="E46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35148"/>
    <w:multiLevelType w:val="hybridMultilevel"/>
    <w:tmpl w:val="045E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1"/>
  </w:num>
  <w:num w:numId="4">
    <w:abstractNumId w:val="17"/>
  </w:num>
  <w:num w:numId="5">
    <w:abstractNumId w:val="22"/>
  </w:num>
  <w:num w:numId="6">
    <w:abstractNumId w:val="2"/>
  </w:num>
  <w:num w:numId="7">
    <w:abstractNumId w:val="18"/>
  </w:num>
  <w:num w:numId="8">
    <w:abstractNumId w:val="27"/>
  </w:num>
  <w:num w:numId="9">
    <w:abstractNumId w:val="19"/>
  </w:num>
  <w:num w:numId="10">
    <w:abstractNumId w:val="5"/>
  </w:num>
  <w:num w:numId="11">
    <w:abstractNumId w:val="7"/>
  </w:num>
  <w:num w:numId="12">
    <w:abstractNumId w:val="0"/>
  </w:num>
  <w:num w:numId="13">
    <w:abstractNumId w:val="23"/>
  </w:num>
  <w:num w:numId="14">
    <w:abstractNumId w:val="8"/>
  </w:num>
  <w:num w:numId="15">
    <w:abstractNumId w:val="15"/>
  </w:num>
  <w:num w:numId="16">
    <w:abstractNumId w:val="25"/>
  </w:num>
  <w:num w:numId="17">
    <w:abstractNumId w:val="28"/>
  </w:num>
  <w:num w:numId="18">
    <w:abstractNumId w:val="12"/>
  </w:num>
  <w:num w:numId="19">
    <w:abstractNumId w:val="4"/>
  </w:num>
  <w:num w:numId="20">
    <w:abstractNumId w:val="16"/>
  </w:num>
  <w:num w:numId="21">
    <w:abstractNumId w:val="14"/>
  </w:num>
  <w:num w:numId="22">
    <w:abstractNumId w:val="10"/>
  </w:num>
  <w:num w:numId="23">
    <w:abstractNumId w:val="24"/>
  </w:num>
  <w:num w:numId="24">
    <w:abstractNumId w:val="26"/>
  </w:num>
  <w:num w:numId="25">
    <w:abstractNumId w:val="13"/>
  </w:num>
  <w:num w:numId="26">
    <w:abstractNumId w:val="1"/>
  </w:num>
  <w:num w:numId="27">
    <w:abstractNumId w:val="6"/>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6D"/>
    <w:rsid w:val="00014981"/>
    <w:rsid w:val="00017D30"/>
    <w:rsid w:val="000444C5"/>
    <w:rsid w:val="00065336"/>
    <w:rsid w:val="000C633F"/>
    <w:rsid w:val="000E78EB"/>
    <w:rsid w:val="001155CF"/>
    <w:rsid w:val="001428B2"/>
    <w:rsid w:val="001F1751"/>
    <w:rsid w:val="00266F3F"/>
    <w:rsid w:val="0029451B"/>
    <w:rsid w:val="002E176D"/>
    <w:rsid w:val="00305AFB"/>
    <w:rsid w:val="00347E2E"/>
    <w:rsid w:val="00366EDC"/>
    <w:rsid w:val="00372385"/>
    <w:rsid w:val="003F619A"/>
    <w:rsid w:val="00403C02"/>
    <w:rsid w:val="004162CE"/>
    <w:rsid w:val="004301A3"/>
    <w:rsid w:val="004439F0"/>
    <w:rsid w:val="004C143B"/>
    <w:rsid w:val="004E515E"/>
    <w:rsid w:val="004F07B4"/>
    <w:rsid w:val="00520BE6"/>
    <w:rsid w:val="00540618"/>
    <w:rsid w:val="00563455"/>
    <w:rsid w:val="005F4D4C"/>
    <w:rsid w:val="00627BEC"/>
    <w:rsid w:val="00644C17"/>
    <w:rsid w:val="006771DA"/>
    <w:rsid w:val="00693B1B"/>
    <w:rsid w:val="0069437A"/>
    <w:rsid w:val="00736F34"/>
    <w:rsid w:val="00740684"/>
    <w:rsid w:val="007C5BD8"/>
    <w:rsid w:val="008279F8"/>
    <w:rsid w:val="008361C7"/>
    <w:rsid w:val="00845F77"/>
    <w:rsid w:val="008974F2"/>
    <w:rsid w:val="008B1976"/>
    <w:rsid w:val="008E6DD2"/>
    <w:rsid w:val="00AD0494"/>
    <w:rsid w:val="00B703F8"/>
    <w:rsid w:val="00BE7B19"/>
    <w:rsid w:val="00C2260F"/>
    <w:rsid w:val="00C45A70"/>
    <w:rsid w:val="00C63648"/>
    <w:rsid w:val="00D01A37"/>
    <w:rsid w:val="00D16B88"/>
    <w:rsid w:val="00D47EBA"/>
    <w:rsid w:val="00DE3DC0"/>
    <w:rsid w:val="00E073CA"/>
    <w:rsid w:val="00E23159"/>
    <w:rsid w:val="00E852F0"/>
    <w:rsid w:val="00F24203"/>
    <w:rsid w:val="00FD48FF"/>
    <w:rsid w:val="00FE4C5B"/>
    <w:rsid w:val="00FF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289B77E-1CC6-4299-B9C9-E05D4E43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R-Normal"/>
    <w:rPr>
      <w:rFonts w:ascii="Arial" w:hAnsi="Arial" w:cs="Arial"/>
      <w:b/>
      <w:bCs/>
    </w:rPr>
  </w:style>
  <w:style w:type="paragraph" w:customStyle="1" w:styleId="R-SubHead1">
    <w:name w:val="R-SubHead 1"/>
    <w:basedOn w:val="Normal"/>
    <w:next w:val="R-Normal"/>
    <w:pPr>
      <w:pBdr>
        <w:bottom w:val="single" w:sz="4" w:space="1" w:color="auto"/>
      </w:pBdr>
    </w:pPr>
    <w:rPr>
      <w:rFonts w:ascii="Arial" w:hAnsi="Arial" w:cs="Arial"/>
      <w:b/>
      <w:bCs/>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E7B19"/>
    <w:pPr>
      <w:ind w:left="720"/>
      <w:contextualSpacing/>
    </w:pPr>
  </w:style>
  <w:style w:type="character" w:customStyle="1" w:styleId="a">
    <w:name w:val="a"/>
    <w:basedOn w:val="DefaultParagraphFont"/>
    <w:rsid w:val="00FD48FF"/>
  </w:style>
  <w:style w:type="character" w:customStyle="1" w:styleId="l6">
    <w:name w:val="l6"/>
    <w:basedOn w:val="DefaultParagraphFont"/>
    <w:rsid w:val="00FD48FF"/>
  </w:style>
  <w:style w:type="character" w:customStyle="1" w:styleId="l8">
    <w:name w:val="l8"/>
    <w:basedOn w:val="DefaultParagraphFont"/>
    <w:rsid w:val="00FD48FF"/>
  </w:style>
  <w:style w:type="character" w:customStyle="1" w:styleId="l7">
    <w:name w:val="l7"/>
    <w:basedOn w:val="DefaultParagraphFont"/>
    <w:rsid w:val="00FD48FF"/>
  </w:style>
  <w:style w:type="character" w:customStyle="1" w:styleId="l9">
    <w:name w:val="l9"/>
    <w:basedOn w:val="DefaultParagraphFont"/>
    <w:rsid w:val="00FD48FF"/>
  </w:style>
  <w:style w:type="character" w:customStyle="1" w:styleId="l10">
    <w:name w:val="l10"/>
    <w:basedOn w:val="DefaultParagraphFont"/>
    <w:rsid w:val="00FD48FF"/>
  </w:style>
  <w:style w:type="character" w:customStyle="1" w:styleId="l11">
    <w:name w:val="l11"/>
    <w:basedOn w:val="DefaultParagraphFont"/>
    <w:rsid w:val="00FD48FF"/>
  </w:style>
  <w:style w:type="paragraph" w:styleId="Subtitle">
    <w:name w:val="Subtitle"/>
    <w:basedOn w:val="Normal"/>
    <w:link w:val="SubtitleChar"/>
    <w:qFormat/>
    <w:rsid w:val="00740684"/>
    <w:pPr>
      <w:widowControl w:val="0"/>
      <w:spacing w:after="60" w:line="240" w:lineRule="atLeast"/>
      <w:jc w:val="center"/>
    </w:pPr>
    <w:rPr>
      <w:rFonts w:ascii="Arial" w:hAnsi="Arial"/>
      <w:i/>
      <w:sz w:val="36"/>
      <w:szCs w:val="20"/>
      <w:lang w:val="en-AU"/>
    </w:rPr>
  </w:style>
  <w:style w:type="character" w:customStyle="1" w:styleId="SubtitleChar">
    <w:name w:val="Subtitle Char"/>
    <w:basedOn w:val="DefaultParagraphFont"/>
    <w:link w:val="Subtitle"/>
    <w:rsid w:val="00740684"/>
    <w:rPr>
      <w:rFonts w:ascii="Arial" w:hAnsi="Arial"/>
      <w:i/>
      <w:sz w:val="36"/>
      <w:lang w:val="en-AU"/>
    </w:rPr>
  </w:style>
  <w:style w:type="paragraph" w:styleId="TOC1">
    <w:name w:val="toc 1"/>
    <w:basedOn w:val="Normal"/>
    <w:next w:val="Normal"/>
    <w:semiHidden/>
    <w:rsid w:val="00740684"/>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40684"/>
    <w:pPr>
      <w:widowControl w:val="0"/>
      <w:tabs>
        <w:tab w:val="right" w:pos="9360"/>
      </w:tabs>
      <w:spacing w:line="240" w:lineRule="atLeast"/>
      <w:ind w:left="432" w:right="720"/>
    </w:pPr>
    <w:rPr>
      <w:sz w:val="20"/>
      <w:szCs w:val="20"/>
    </w:rPr>
  </w:style>
  <w:style w:type="paragraph" w:styleId="Title">
    <w:name w:val="Title"/>
    <w:basedOn w:val="Normal"/>
    <w:next w:val="Normal"/>
    <w:link w:val="TitleChar"/>
    <w:qFormat/>
    <w:rsid w:val="00740684"/>
    <w:pPr>
      <w:widowControl w:val="0"/>
      <w:jc w:val="center"/>
    </w:pPr>
    <w:rPr>
      <w:rFonts w:ascii="Arial" w:hAnsi="Arial"/>
      <w:b/>
      <w:sz w:val="36"/>
      <w:szCs w:val="20"/>
    </w:rPr>
  </w:style>
  <w:style w:type="character" w:customStyle="1" w:styleId="TitleChar">
    <w:name w:val="Title Char"/>
    <w:basedOn w:val="DefaultParagraphFont"/>
    <w:link w:val="Title"/>
    <w:rsid w:val="00740684"/>
    <w:rPr>
      <w:rFonts w:ascii="Arial" w:hAnsi="Arial"/>
      <w:b/>
      <w:sz w:val="36"/>
    </w:rPr>
  </w:style>
  <w:style w:type="paragraph" w:styleId="BodyTextIndent2">
    <w:name w:val="Body Text Indent 2"/>
    <w:basedOn w:val="Normal"/>
    <w:link w:val="BodyTextIndent2Char"/>
    <w:semiHidden/>
    <w:rsid w:val="000444C5"/>
    <w:pPr>
      <w:widowControl w:val="0"/>
      <w:spacing w:line="240" w:lineRule="atLeast"/>
      <w:ind w:left="720"/>
      <w:jc w:val="both"/>
    </w:pPr>
    <w:rPr>
      <w:sz w:val="20"/>
      <w:szCs w:val="20"/>
    </w:rPr>
  </w:style>
  <w:style w:type="character" w:customStyle="1" w:styleId="BodyTextIndent2Char">
    <w:name w:val="Body Text Indent 2 Char"/>
    <w:basedOn w:val="DefaultParagraphFont"/>
    <w:link w:val="BodyTextIndent2"/>
    <w:semiHidden/>
    <w:rsid w:val="000444C5"/>
  </w:style>
  <w:style w:type="table" w:styleId="TableGrid">
    <w:name w:val="Table Grid"/>
    <w:basedOn w:val="TableNormal"/>
    <w:uiPriority w:val="39"/>
    <w:rsid w:val="00294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2385"/>
    <w:rPr>
      <w:color w:val="0563C1" w:themeColor="hyperlink"/>
      <w:u w:val="single"/>
    </w:rPr>
  </w:style>
  <w:style w:type="paragraph" w:customStyle="1" w:styleId="ByLine">
    <w:name w:val="ByLine"/>
    <w:basedOn w:val="Title"/>
    <w:rsid w:val="00347E2E"/>
    <w:pPr>
      <w:widowControl/>
      <w:spacing w:before="240" w:after="720"/>
      <w:jc w:val="right"/>
    </w:pPr>
    <w:rPr>
      <w:kern w:val="28"/>
      <w:sz w:val="28"/>
    </w:rPr>
  </w:style>
  <w:style w:type="paragraph" w:customStyle="1" w:styleId="ChangeHistoryTitle">
    <w:name w:val="ChangeHistory Title"/>
    <w:basedOn w:val="Normal"/>
    <w:rsid w:val="00347E2E"/>
    <w:pPr>
      <w:keepNext/>
      <w:spacing w:before="60" w:after="60"/>
      <w:jc w:val="center"/>
    </w:pPr>
    <w:rPr>
      <w:rFonts w:ascii="Arial" w:hAnsi="Arial"/>
      <w:b/>
      <w:sz w:val="36"/>
      <w:szCs w:val="20"/>
    </w:rPr>
  </w:style>
  <w:style w:type="character" w:customStyle="1" w:styleId="FooterChar">
    <w:name w:val="Footer Char"/>
    <w:basedOn w:val="DefaultParagraphFont"/>
    <w:link w:val="Footer"/>
    <w:uiPriority w:val="99"/>
    <w:rsid w:val="00347E2E"/>
    <w:rPr>
      <w:sz w:val="24"/>
      <w:szCs w:val="24"/>
    </w:rPr>
  </w:style>
  <w:style w:type="paragraph" w:customStyle="1" w:styleId="Default">
    <w:name w:val="Default"/>
    <w:rsid w:val="007C5BD8"/>
    <w:pPr>
      <w:autoSpaceDE w:val="0"/>
      <w:autoSpaceDN w:val="0"/>
      <w:adjustRightInd w:val="0"/>
    </w:pPr>
    <w:rPr>
      <w:rFonts w:ascii="LLMFKL+Arial" w:hAnsi="LLMFKL+Arial" w:cs="LLMFKL+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292449">
      <w:bodyDiv w:val="1"/>
      <w:marLeft w:val="0"/>
      <w:marRight w:val="0"/>
      <w:marTop w:val="0"/>
      <w:marBottom w:val="0"/>
      <w:divBdr>
        <w:top w:val="none" w:sz="0" w:space="0" w:color="auto"/>
        <w:left w:val="none" w:sz="0" w:space="0" w:color="auto"/>
        <w:bottom w:val="none" w:sz="0" w:space="0" w:color="auto"/>
        <w:right w:val="none" w:sz="0" w:space="0" w:color="auto"/>
      </w:divBdr>
      <w:divsChild>
        <w:div w:id="763191788">
          <w:marLeft w:val="0"/>
          <w:marRight w:val="0"/>
          <w:marTop w:val="0"/>
          <w:marBottom w:val="0"/>
          <w:divBdr>
            <w:top w:val="none" w:sz="0" w:space="0" w:color="auto"/>
            <w:left w:val="none" w:sz="0" w:space="0" w:color="auto"/>
            <w:bottom w:val="none" w:sz="0" w:space="0" w:color="auto"/>
            <w:right w:val="none" w:sz="0" w:space="0" w:color="auto"/>
          </w:divBdr>
        </w:div>
        <w:div w:id="933827698">
          <w:marLeft w:val="0"/>
          <w:marRight w:val="0"/>
          <w:marTop w:val="0"/>
          <w:marBottom w:val="0"/>
          <w:divBdr>
            <w:top w:val="none" w:sz="0" w:space="0" w:color="auto"/>
            <w:left w:val="none" w:sz="0" w:space="0" w:color="auto"/>
            <w:bottom w:val="none" w:sz="0" w:space="0" w:color="auto"/>
            <w:right w:val="none" w:sz="0" w:space="0" w:color="auto"/>
          </w:divBdr>
        </w:div>
        <w:div w:id="1841650799">
          <w:marLeft w:val="0"/>
          <w:marRight w:val="0"/>
          <w:marTop w:val="0"/>
          <w:marBottom w:val="0"/>
          <w:divBdr>
            <w:top w:val="none" w:sz="0" w:space="0" w:color="auto"/>
            <w:left w:val="none" w:sz="0" w:space="0" w:color="auto"/>
            <w:bottom w:val="none" w:sz="0" w:space="0" w:color="auto"/>
            <w:right w:val="none" w:sz="0" w:space="0" w:color="auto"/>
          </w:divBdr>
        </w:div>
        <w:div w:id="550922159">
          <w:marLeft w:val="0"/>
          <w:marRight w:val="0"/>
          <w:marTop w:val="0"/>
          <w:marBottom w:val="0"/>
          <w:divBdr>
            <w:top w:val="none" w:sz="0" w:space="0" w:color="auto"/>
            <w:left w:val="none" w:sz="0" w:space="0" w:color="auto"/>
            <w:bottom w:val="none" w:sz="0" w:space="0" w:color="auto"/>
            <w:right w:val="none" w:sz="0" w:space="0" w:color="auto"/>
          </w:divBdr>
        </w:div>
        <w:div w:id="1343388214">
          <w:marLeft w:val="0"/>
          <w:marRight w:val="0"/>
          <w:marTop w:val="0"/>
          <w:marBottom w:val="0"/>
          <w:divBdr>
            <w:top w:val="none" w:sz="0" w:space="0" w:color="auto"/>
            <w:left w:val="none" w:sz="0" w:space="0" w:color="auto"/>
            <w:bottom w:val="none" w:sz="0" w:space="0" w:color="auto"/>
            <w:right w:val="none" w:sz="0" w:space="0" w:color="auto"/>
          </w:divBdr>
        </w:div>
        <w:div w:id="486897661">
          <w:marLeft w:val="0"/>
          <w:marRight w:val="0"/>
          <w:marTop w:val="0"/>
          <w:marBottom w:val="0"/>
          <w:divBdr>
            <w:top w:val="none" w:sz="0" w:space="0" w:color="auto"/>
            <w:left w:val="none" w:sz="0" w:space="0" w:color="auto"/>
            <w:bottom w:val="none" w:sz="0" w:space="0" w:color="auto"/>
            <w:right w:val="none" w:sz="0" w:space="0" w:color="auto"/>
          </w:divBdr>
        </w:div>
        <w:div w:id="1300265042">
          <w:marLeft w:val="0"/>
          <w:marRight w:val="0"/>
          <w:marTop w:val="0"/>
          <w:marBottom w:val="0"/>
          <w:divBdr>
            <w:top w:val="none" w:sz="0" w:space="0" w:color="auto"/>
            <w:left w:val="none" w:sz="0" w:space="0" w:color="auto"/>
            <w:bottom w:val="none" w:sz="0" w:space="0" w:color="auto"/>
            <w:right w:val="none" w:sz="0" w:space="0" w:color="auto"/>
          </w:divBdr>
        </w:div>
        <w:div w:id="281308269">
          <w:marLeft w:val="0"/>
          <w:marRight w:val="0"/>
          <w:marTop w:val="0"/>
          <w:marBottom w:val="0"/>
          <w:divBdr>
            <w:top w:val="none" w:sz="0" w:space="0" w:color="auto"/>
            <w:left w:val="none" w:sz="0" w:space="0" w:color="auto"/>
            <w:bottom w:val="none" w:sz="0" w:space="0" w:color="auto"/>
            <w:right w:val="none" w:sz="0" w:space="0" w:color="auto"/>
          </w:divBdr>
        </w:div>
        <w:div w:id="684017293">
          <w:marLeft w:val="0"/>
          <w:marRight w:val="0"/>
          <w:marTop w:val="0"/>
          <w:marBottom w:val="0"/>
          <w:divBdr>
            <w:top w:val="none" w:sz="0" w:space="0" w:color="auto"/>
            <w:left w:val="none" w:sz="0" w:space="0" w:color="auto"/>
            <w:bottom w:val="none" w:sz="0" w:space="0" w:color="auto"/>
            <w:right w:val="none" w:sz="0" w:space="0" w:color="auto"/>
          </w:divBdr>
        </w:div>
        <w:div w:id="583732430">
          <w:marLeft w:val="0"/>
          <w:marRight w:val="0"/>
          <w:marTop w:val="0"/>
          <w:marBottom w:val="0"/>
          <w:divBdr>
            <w:top w:val="none" w:sz="0" w:space="0" w:color="auto"/>
            <w:left w:val="none" w:sz="0" w:space="0" w:color="auto"/>
            <w:bottom w:val="none" w:sz="0" w:space="0" w:color="auto"/>
            <w:right w:val="none" w:sz="0" w:space="0" w:color="auto"/>
          </w:divBdr>
        </w:div>
        <w:div w:id="1465998179">
          <w:marLeft w:val="0"/>
          <w:marRight w:val="0"/>
          <w:marTop w:val="0"/>
          <w:marBottom w:val="0"/>
          <w:divBdr>
            <w:top w:val="none" w:sz="0" w:space="0" w:color="auto"/>
            <w:left w:val="none" w:sz="0" w:space="0" w:color="auto"/>
            <w:bottom w:val="none" w:sz="0" w:space="0" w:color="auto"/>
            <w:right w:val="none" w:sz="0" w:space="0" w:color="auto"/>
          </w:divBdr>
        </w:div>
        <w:div w:id="2079133655">
          <w:marLeft w:val="0"/>
          <w:marRight w:val="0"/>
          <w:marTop w:val="0"/>
          <w:marBottom w:val="0"/>
          <w:divBdr>
            <w:top w:val="none" w:sz="0" w:space="0" w:color="auto"/>
            <w:left w:val="none" w:sz="0" w:space="0" w:color="auto"/>
            <w:bottom w:val="none" w:sz="0" w:space="0" w:color="auto"/>
            <w:right w:val="none" w:sz="0" w:space="0" w:color="auto"/>
          </w:divBdr>
        </w:div>
        <w:div w:id="79051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sustech.edu/bitstream/handle/123456789/7384/chapter%203.pdf?%20sequence=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in\Downloads\req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reqdoctemplate</Template>
  <TotalTime>357</TotalTime>
  <Pages>11</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subject/>
  <dc:creator>Mohsin</dc:creator>
  <cp:keywords/>
  <dc:description/>
  <cp:lastModifiedBy>Mohsin</cp:lastModifiedBy>
  <cp:revision>61</cp:revision>
  <cp:lastPrinted>2004-03-19T09:56:00Z</cp:lastPrinted>
  <dcterms:created xsi:type="dcterms:W3CDTF">2018-09-04T14:39:00Z</dcterms:created>
  <dcterms:modified xsi:type="dcterms:W3CDTF">2018-09-06T17:08:00Z</dcterms:modified>
</cp:coreProperties>
</file>